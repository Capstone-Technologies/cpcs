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6" w:after="0" w:line="339" w:lineRule="exact"/>
        <w:ind w:left="1525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·-</w:t>
      </w:r>
      <w:r>
        <w:rPr>
          <w:rFonts w:ascii="Times New Roman" w:hAnsi="Times New Roman" w:cs="Times New Roman" w:eastAsia="Times New Roman"/>
          <w:sz w:val="30"/>
          <w:szCs w:val="30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2"/>
          <w:position w:val="-1"/>
        </w:rPr>
        <w:t>-----------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12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30"/>
          <w:szCs w:val="30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-----</w:t>
      </w:r>
      <w:r>
        <w:rPr>
          <w:rFonts w:ascii="Times New Roman" w:hAnsi="Times New Roman" w:cs="Times New Roman" w:eastAsia="Times New Roman"/>
          <w:sz w:val="30"/>
          <w:szCs w:val="30"/>
          <w:spacing w:val="6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-1"/>
        </w:rPr>
        <w:t>--</w:t>
      </w:r>
      <w:r>
        <w:rPr>
          <w:rFonts w:ascii="Times New Roman" w:hAnsi="Times New Roman" w:cs="Times New Roman" w:eastAsia="Times New Roman"/>
          <w:sz w:val="30"/>
          <w:szCs w:val="30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9"/>
          <w:position w:val="-1"/>
        </w:rPr>
        <w:t>R.,ii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9"/>
          <w:position w:val="-1"/>
        </w:rPr>
        <w:t>&amp;_h-·Kt;m·a!:··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9"/>
          <w:position w:val="-1"/>
        </w:rPr>
        <w:t>----</w:t>
      </w:r>
      <w:r>
        <w:rPr>
          <w:rFonts w:ascii="Times New Roman" w:hAnsi="Times New Roman" w:cs="Times New Roman" w:eastAsia="Times New Roman"/>
          <w:sz w:val="30"/>
          <w:szCs w:val="30"/>
          <w:spacing w:val="5"/>
          <w:w w:val="79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80"/>
          <w:position w:val="-1"/>
        </w:rPr>
        <w:t>-----------</w:t>
      </w:r>
      <w:r>
        <w:rPr>
          <w:rFonts w:ascii="Times New Roman" w:hAnsi="Times New Roman" w:cs="Times New Roman" w:eastAsia="Times New Roman"/>
          <w:sz w:val="30"/>
          <w:szCs w:val="30"/>
          <w:spacing w:val="-5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0"/>
          <w:position w:val="-1"/>
        </w:rPr>
        <w:t>--------------·-·--------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position w:val="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79" w:right="-20"/>
        <w:jc w:val="left"/>
        <w:tabs>
          <w:tab w:pos="9780" w:val="left"/>
        </w:tabs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0"/>
          <w:w w:val="100"/>
        </w:rPr>
        <w:t>·-</w:t>
      </w:r>
      <w:r>
        <w:rPr>
          <w:rFonts w:ascii="Arial" w:hAnsi="Arial" w:cs="Arial" w:eastAsia="Arial"/>
          <w:sz w:val="11"/>
          <w:szCs w:val="11"/>
          <w:spacing w:val="4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18"/>
        </w:rPr>
        <w:t>--·</w:t>
      </w:r>
      <w:r>
        <w:rPr>
          <w:rFonts w:ascii="Arial" w:hAnsi="Arial" w:cs="Arial" w:eastAsia="Arial"/>
          <w:sz w:val="11"/>
          <w:szCs w:val="11"/>
          <w:spacing w:val="7"/>
          <w:w w:val="118"/>
        </w:rPr>
        <w:t>·</w:t>
      </w:r>
      <w:r>
        <w:rPr>
          <w:rFonts w:ascii="Arial" w:hAnsi="Arial" w:cs="Arial" w:eastAsia="Arial"/>
          <w:sz w:val="11"/>
          <w:szCs w:val="11"/>
          <w:spacing w:val="0"/>
          <w:w w:val="210"/>
        </w:rPr>
        <w:t>-----</w:t>
      </w:r>
      <w:r>
        <w:rPr>
          <w:rFonts w:ascii="Arial" w:hAnsi="Arial" w:cs="Arial" w:eastAsia="Arial"/>
          <w:sz w:val="11"/>
          <w:szCs w:val="11"/>
          <w:spacing w:val="-4"/>
          <w:w w:val="210"/>
        </w:rPr>
        <w:t>-</w:t>
      </w:r>
      <w:r>
        <w:rPr>
          <w:rFonts w:ascii="Arial" w:hAnsi="Arial" w:cs="Arial" w:eastAsia="Arial"/>
          <w:sz w:val="11"/>
          <w:szCs w:val="11"/>
          <w:spacing w:val="0"/>
          <w:w w:val="67"/>
        </w:rPr>
        <w:t>.</w:t>
      </w:r>
      <w:r>
        <w:rPr>
          <w:rFonts w:ascii="Arial" w:hAnsi="Arial" w:cs="Arial" w:eastAsia="Arial"/>
          <w:sz w:val="11"/>
          <w:szCs w:val="11"/>
          <w:spacing w:val="-9"/>
          <w:w w:val="67"/>
        </w:rPr>
        <w:t>.</w:t>
      </w:r>
      <w:r>
        <w:rPr>
          <w:rFonts w:ascii="Arial" w:hAnsi="Arial" w:cs="Arial" w:eastAsia="Arial"/>
          <w:sz w:val="11"/>
          <w:szCs w:val="11"/>
          <w:spacing w:val="0"/>
          <w:w w:val="182"/>
        </w:rPr>
        <w:t>·------</w:t>
      </w:r>
      <w:r>
        <w:rPr>
          <w:rFonts w:ascii="Arial" w:hAnsi="Arial" w:cs="Arial" w:eastAsia="Arial"/>
          <w:sz w:val="11"/>
          <w:szCs w:val="11"/>
          <w:spacing w:val="-1"/>
          <w:w w:val="182"/>
        </w:rPr>
        <w:t>-</w:t>
      </w:r>
      <w:r>
        <w:rPr>
          <w:rFonts w:ascii="Arial" w:hAnsi="Arial" w:cs="Arial" w:eastAsia="Arial"/>
          <w:sz w:val="11"/>
          <w:szCs w:val="11"/>
          <w:spacing w:val="0"/>
          <w:w w:val="50"/>
        </w:rPr>
        <w:t>..</w:t>
      </w:r>
      <w:r>
        <w:rPr>
          <w:rFonts w:ascii="Arial" w:hAnsi="Arial" w:cs="Arial" w:eastAsia="Arial"/>
          <w:sz w:val="11"/>
          <w:szCs w:val="11"/>
          <w:spacing w:val="-20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246"/>
        </w:rPr>
        <w:t>-·--·---·--------------------------------------</w:t>
      </w:r>
      <w:r>
        <w:rPr>
          <w:rFonts w:ascii="Arial" w:hAnsi="Arial" w:cs="Arial" w:eastAsia="Arial"/>
          <w:sz w:val="11"/>
          <w:szCs w:val="11"/>
          <w:spacing w:val="-56"/>
          <w:w w:val="246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92"/>
        </w:rPr>
        <w:t>-------------</w:t>
      </w:r>
      <w:r>
        <w:rPr>
          <w:rFonts w:ascii="Arial" w:hAnsi="Arial" w:cs="Arial" w:eastAsia="Arial"/>
          <w:sz w:val="11"/>
          <w:szCs w:val="11"/>
          <w:spacing w:val="-16"/>
          <w:w w:val="192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92"/>
        </w:rPr>
        <w:t>-----·------------------------</w:t>
      </w:r>
      <w:r>
        <w:rPr>
          <w:rFonts w:ascii="Arial" w:hAnsi="Arial" w:cs="Arial" w:eastAsia="Arial"/>
          <w:sz w:val="11"/>
          <w:szCs w:val="11"/>
          <w:spacing w:val="-36"/>
          <w:w w:val="192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92"/>
        </w:rPr>
        <w:t>·-.</w:t>
      </w:r>
      <w:r>
        <w:rPr>
          <w:rFonts w:ascii="Arial" w:hAnsi="Arial" w:cs="Arial" w:eastAsia="Arial"/>
          <w:sz w:val="11"/>
          <w:szCs w:val="11"/>
          <w:spacing w:val="-45"/>
          <w:w w:val="192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</w:rPr>
        <w:t>·-</w:t>
      </w:r>
      <w:r>
        <w:rPr>
          <w:rFonts w:ascii="Arial" w:hAnsi="Arial" w:cs="Arial" w:eastAsia="Arial"/>
          <w:sz w:val="11"/>
          <w:szCs w:val="11"/>
          <w:spacing w:val="1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u w:val="single" w:color="000000"/>
        </w:rPr>
        <w:t>    </w:t>
      </w:r>
      <w:r>
        <w:rPr>
          <w:rFonts w:ascii="Arial" w:hAnsi="Arial" w:cs="Arial" w:eastAsia="Arial"/>
          <w:sz w:val="11"/>
          <w:szCs w:val="11"/>
          <w:spacing w:val="5"/>
          <w:w w:val="100"/>
          <w:u w:val="single" w:color="000000"/>
        </w:rPr>
        <w:t> </w:t>
      </w:r>
      <w:r>
        <w:rPr>
          <w:rFonts w:ascii="Arial" w:hAnsi="Arial" w:cs="Arial" w:eastAsia="Arial"/>
          <w:sz w:val="11"/>
          <w:szCs w:val="11"/>
          <w:spacing w:val="-3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351"/>
        </w:rPr>
        <w:t>j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15" w:lineRule="exact"/>
        <w:ind w:left="11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5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195" w:lineRule="auto"/>
        <w:ind w:left="3907" w:right="829" w:firstLine="-3804"/>
        <w:jc w:val="left"/>
        <w:tabs>
          <w:tab w:pos="39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45.190735pt;margin-top:13.804089pt;width:44.139788pt;height:646.545054pt;mso-position-horizontal-relative:page;mso-position-vertical-relative:paragraph;z-index:-359" coordorigin="904,276" coordsize="883,12931">
            <v:group style="position:absolute;left:960;top:280;width:2;height:12924" coordorigin="960,280" coordsize="2,12924">
              <v:shape style="position:absolute;left:960;top:280;width:2;height:12924" coordorigin="960,280" coordsize="0,12924" path="m960,13203l960,280e" filled="f" stroked="t" strokeweight=".350316pt" strokecolor="#000000">
                <v:path arrowok="t"/>
              </v:shape>
            </v:group>
            <v:group style="position:absolute;left:911;top:13179;width:869;height:2" coordorigin="911,13179" coordsize="869,2">
              <v:shape style="position:absolute;left:911;top:13179;width:869;height:2" coordorigin="911,13179" coordsize="869,0" path="m911,13179l1780,13179e" filled="f" stroked="t" strokeweight=".70063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31"/>
          <w:szCs w:val="31"/>
          <w:spacing w:val="0"/>
          <w:w w:val="70"/>
          <w:position w:val="-5"/>
        </w:rPr>
        <w:t>I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-5"/>
        </w:rPr>
        <w:tab/>
        <w:tab/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caree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wliic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offe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constant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challenges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stimulating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  <w:i/>
          <w:position w:val="0"/>
        </w:rPr>
        <w:t>problems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98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excellent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advancement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opportunity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0"/>
        </w:rPr>
        <w:t>growing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00" w:h="17060"/>
          <w:pgMar w:top="20" w:bottom="280" w:left="920" w:right="76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E-MAil,;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14" w:lineRule="exact"/>
        <w:ind w:left="222" w:right="-69"/>
        <w:jc w:val="left"/>
        <w:rPr>
          <w:rFonts w:ascii="Arial" w:hAnsi="Arial" w:cs="Arial" w:eastAsia="Arial"/>
          <w:sz w:val="19"/>
          <w:szCs w:val="19"/>
        </w:rPr>
      </w:pPr>
      <w:rPr/>
      <w:hyperlink r:id="rId7">
        <w:r>
          <w:rPr>
            <w:rFonts w:ascii="Arial" w:hAnsi="Arial" w:cs="Arial" w:eastAsia="Arial"/>
            <w:sz w:val="19"/>
            <w:szCs w:val="19"/>
            <w:spacing w:val="0"/>
            <w:w w:val="116"/>
            <w:position w:val="-1"/>
          </w:rPr>
          <w:t>Rksanweria88@gmail.com</w:t>
        </w:r>
        <w:r>
          <w:rPr>
            <w:rFonts w:ascii="Arial" w:hAnsi="Arial" w:cs="Arial" w:eastAsia="Arial"/>
            <w:sz w:val="19"/>
            <w:szCs w:val="19"/>
            <w:spacing w:val="0"/>
            <w:w w:val="100"/>
            <w:position w:val="0"/>
          </w:rPr>
        </w:r>
      </w:hyperlink>
    </w:p>
    <w:p>
      <w:pPr>
        <w:spacing w:before="11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  <w:i/>
        </w:rPr>
        <w:t>concern.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000" w:h="17060"/>
          <w:pgMar w:top="20" w:bottom="280" w:left="920" w:right="760"/>
          <w:cols w:num="2" w:equalWidth="0">
            <w:col w:w="2869" w:space="1059"/>
            <w:col w:w="6392"/>
          </w:cols>
        </w:sectPr>
      </w:pPr>
      <w:rPr/>
    </w:p>
    <w:p>
      <w:pPr>
        <w:spacing w:before="13" w:after="0" w:line="345" w:lineRule="exact"/>
        <w:ind w:left="208" w:right="-20"/>
        <w:jc w:val="left"/>
        <w:tabs>
          <w:tab w:pos="39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88.500183pt;margin-top:20.034901pt;width:130.317469pt;height:.1pt;mso-position-horizontal-relative:page;mso-position-vertical-relative:paragraph;z-index:-357" coordorigin="7770,401" coordsize="2606,2">
            <v:shape style="position:absolute;left:7770;top:401;width:2606;height:2" coordorigin="7770,401" coordsize="2606,0" path="m7770,401l10376,401e" filled="f" stroked="t" strokeweight=".70063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w w:val="98"/>
          <w:position w:val="1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  <w:position w:val="10"/>
        </w:rPr>
        <w:t>Mobile..:</w:t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  <w:position w:val="1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1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10"/>
        </w:rPr>
        <w:t>.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1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20"/>
          <w:position w:val="10"/>
        </w:rPr>
        <w:t>+919873433484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1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-3"/>
        </w:rPr>
        <w:t>PROFESSIONAL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-3"/>
        </w:rPr>
        <w:t>PROFILE: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000" w:h="17060"/>
          <w:pgMar w:top="20" w:bottom="280" w:left="920" w:right="760"/>
        </w:sectPr>
      </w:pPr>
      <w:rPr/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557.280029pt;margin-top:43.200012pt;width:18.719999pt;height:671.159984pt;mso-position-horizontal-relative:page;mso-position-vertical-relative:page;z-index:-362" coordorigin="11146,864" coordsize="374,13423">
            <v:shape style="position:absolute;left:11146;top:864;width:374;height:720" type="#_x0000_t75">
              <v:imagedata r:id="rId8" o:title=""/>
            </v:shape>
            <v:group style="position:absolute;left:11193;top:1619;width:2;height:12661" coordorigin="11193,1619" coordsize="2,12661">
              <v:shape style="position:absolute;left:11193;top:1619;width:2;height:12661" coordorigin="11193,1619" coordsize="0,12661" path="m11193,14280l11193,1619e" filled="f" stroked="t" strokeweight=".70063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.407579pt;margin-top:119.297493pt;width:.1pt;height:276.940602pt;mso-position-horizontal-relative:page;mso-position-vertical-relative:page;z-index:-361" coordorigin="168,2386" coordsize="2,5539">
            <v:shape style="position:absolute;left:168;top:2386;width:2;height:5539" coordorigin="168,2386" coordsize="0,5539" path="m168,7925l168,2386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10.859789pt;margin-top:480.030365pt;width:.1pt;height:106.515616pt;mso-position-horizontal-relative:page;mso-position-vertical-relative:page;z-index:-360" coordorigin="217,9601" coordsize="2,2130">
            <v:shape style="position:absolute;left:217;top:9601;width:2;height:2130" coordorigin="217,9601" coordsize="0,2130" path="m217,11731l217,9601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592.033691pt;margin-top:633.412842pt;width:.1pt;height:59.648745pt;mso-position-horizontal-relative:page;mso-position-vertical-relative:page;z-index:-358" coordorigin="11841,12668" coordsize="2,1193">
            <v:shape style="position:absolute;left:11841;top:12668;width:2;height:1193" coordorigin="11841,12668" coordsize="0,1193" path="m11841,13861l11841,12668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593.084595pt;margin-top:715.784912pt;width:.1pt;height:83.792284pt;mso-position-horizontal-relative:page;mso-position-vertical-relative:page;z-index:-355" coordorigin="11862,14316" coordsize="2,1676">
            <v:shape style="position:absolute;left:11862;top:14316;width:2;height:1676" coordorigin="11862,14316" coordsize="0,1676" path="m11862,15992l11862,14316e" filled="f" stroked="t" strokeweight=".350316pt" strokecolor="#000000">
              <v:path arrowok="t"/>
            </v:shape>
          </v:group>
          <w10:wrap type="none"/>
        </w:pict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4"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w w:val="122"/>
        </w:rPr>
      </w:r>
      <w:r>
        <w:rPr>
          <w:rFonts w:ascii="Arial" w:hAnsi="Arial" w:cs="Arial" w:eastAsia="Arial"/>
          <w:sz w:val="19"/>
          <w:szCs w:val="19"/>
          <w:spacing w:val="0"/>
          <w:w w:val="120"/>
          <w:u w:val="thick" w:color="000000"/>
        </w:rPr>
        <w:t>Curren</w:t>
      </w:r>
      <w:r>
        <w:rPr>
          <w:rFonts w:ascii="Arial" w:hAnsi="Arial" w:cs="Arial" w:eastAsia="Arial"/>
          <w:sz w:val="19"/>
          <w:szCs w:val="19"/>
          <w:spacing w:val="0"/>
          <w:w w:val="120"/>
          <w:u w:val="thick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20"/>
          <w:u w:val="thick" w:color="000000"/>
        </w:rPr>
        <w:t>t</w:t>
      </w:r>
      <w:r>
        <w:rPr>
          <w:rFonts w:ascii="Arial" w:hAnsi="Arial" w:cs="Arial" w:eastAsia="Arial"/>
          <w:sz w:val="19"/>
          <w:szCs w:val="19"/>
          <w:spacing w:val="13"/>
          <w:w w:val="120"/>
          <w:u w:val="thick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20"/>
          <w:u w:val="thick" w:color="000000"/>
        </w:rPr>
        <w:t>Organization</w:t>
      </w:r>
      <w:r>
        <w:rPr>
          <w:rFonts w:ascii="Arial" w:hAnsi="Arial" w:cs="Arial" w:eastAsia="Arial"/>
          <w:sz w:val="19"/>
          <w:szCs w:val="19"/>
          <w:spacing w:val="0"/>
          <w:w w:val="120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;1</w:t>
      </w:r>
      <w:r>
        <w:rPr>
          <w:rFonts w:ascii="Times New Roman" w:hAnsi="Times New Roman" w:cs="Times New Roman" w:eastAsia="Times New Roman"/>
          <w:sz w:val="19"/>
          <w:szCs w:val="19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youn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professional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spacing w:val="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experience</w:t>
      </w:r>
      <w:r>
        <w:rPr>
          <w:rFonts w:ascii="Times New Roman" w:hAnsi="Times New Roman" w:cs="Times New Roman" w:eastAsia="Times New Roman"/>
          <w:sz w:val="19"/>
          <w:szCs w:val="19"/>
          <w:spacing w:val="4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Warehouse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4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6"/>
          <w:b/>
          <w:bCs/>
          <w:i/>
        </w:rPr>
        <w:t>Documentatio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6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-1"/>
          <w:w w:val="106"/>
          <w:b/>
          <w:bCs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&amp;A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s</w:t>
      </w:r>
      <w:r>
        <w:rPr>
          <w:rFonts w:ascii="Arial" w:hAnsi="Arial" w:cs="Arial" w:eastAsia="Arial"/>
          <w:sz w:val="18"/>
          <w:szCs w:val="18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0" w:after="0" w:line="229" w:lineRule="exact"/>
        <w:ind w:left="16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Opera/.?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04April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2012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i/>
        </w:rPr>
        <w:t>Now.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24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5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u w:val="single" w:color="000000"/>
        </w:rPr>
        <w:t>WORKJ;XPERIENC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8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8"/>
          <w:u w:val="single" w:color="0000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8"/>
          <w:u w:val="single" w:color="0000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48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27"/>
          <w:u w:val="single" w:color="000000"/>
        </w:rPr>
        <w:t>Yrs</w:t>
      </w:r>
      <w:r>
        <w:rPr>
          <w:rFonts w:ascii="Arial" w:hAnsi="Arial" w:cs="Arial" w:eastAsia="Arial"/>
          <w:sz w:val="19"/>
          <w:szCs w:val="19"/>
          <w:spacing w:val="0"/>
          <w:w w:val="127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28"/>
          <w:u w:val="single" w:color="0000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28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27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27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24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w w:val="102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42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Bi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  <w:t>Standar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49"/>
          <w:w w:val="118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  <w:t>Diagnostic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8"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18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Pvt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9"/>
          <w:u w:val="thick" w:color="000000"/>
        </w:rPr>
        <w:t>Ltd.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9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" w:after="0" w:line="240" w:lineRule="auto"/>
        <w:ind w:left="224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w w:val="116"/>
        </w:rPr>
      </w:r>
      <w:r>
        <w:rPr>
          <w:rFonts w:ascii="Arial" w:hAnsi="Arial" w:cs="Arial" w:eastAsia="Arial"/>
          <w:sz w:val="19"/>
          <w:szCs w:val="19"/>
          <w:spacing w:val="0"/>
          <w:w w:val="115"/>
          <w:u w:val="thick" w:color="000000"/>
        </w:rPr>
        <w:t>Warehous</w:t>
      </w:r>
      <w:r>
        <w:rPr>
          <w:rFonts w:ascii="Arial" w:hAnsi="Arial" w:cs="Arial" w:eastAsia="Arial"/>
          <w:sz w:val="19"/>
          <w:szCs w:val="19"/>
          <w:spacing w:val="0"/>
          <w:w w:val="115"/>
          <w:u w:val="thick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15"/>
          <w:u w:val="thick" w:color="000000"/>
        </w:rPr>
        <w:t>e</w:t>
      </w:r>
      <w:r>
        <w:rPr>
          <w:rFonts w:ascii="Arial" w:hAnsi="Arial" w:cs="Arial" w:eastAsia="Arial"/>
          <w:sz w:val="19"/>
          <w:szCs w:val="19"/>
          <w:spacing w:val="16"/>
          <w:w w:val="115"/>
          <w:u w:val="thick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5"/>
          <w:u w:val="thick" w:color="000000"/>
        </w:rPr>
        <w:t>Assistance</w:t>
      </w:r>
      <w:r>
        <w:rPr>
          <w:rFonts w:ascii="Arial" w:hAnsi="Arial" w:cs="Arial" w:eastAsia="Arial"/>
          <w:sz w:val="19"/>
          <w:szCs w:val="19"/>
          <w:spacing w:val="0"/>
          <w:w w:val="115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32" w:lineRule="exact"/>
        <w:ind w:left="287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23"/>
        </w:rPr>
        <w:t>Apri</w:t>
      </w:r>
      <w:r>
        <w:rPr>
          <w:rFonts w:ascii="Arial" w:hAnsi="Arial" w:cs="Arial" w:eastAsia="Arial"/>
          <w:sz w:val="19"/>
          <w:szCs w:val="19"/>
          <w:spacing w:val="0"/>
          <w:w w:val="123"/>
        </w:rPr>
        <w:t>l</w:t>
      </w:r>
      <w:r>
        <w:rPr>
          <w:rFonts w:ascii="Arial" w:hAnsi="Arial" w:cs="Arial" w:eastAsia="Arial"/>
          <w:sz w:val="19"/>
          <w:szCs w:val="19"/>
          <w:spacing w:val="-17"/>
          <w:w w:val="123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0"/>
        </w:rPr>
        <w:t>2012-</w:t>
      </w:r>
      <w:r>
        <w:rPr>
          <w:rFonts w:ascii="Arial" w:hAnsi="Arial" w:cs="Arial" w:eastAsia="Arial"/>
          <w:sz w:val="19"/>
          <w:szCs w:val="19"/>
          <w:spacing w:val="49"/>
          <w:w w:val="13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30"/>
        </w:rPr>
        <w:t>Til</w:t>
      </w:r>
      <w:r>
        <w:rPr>
          <w:rFonts w:ascii="Arial" w:hAnsi="Arial" w:cs="Arial" w:eastAsia="Arial"/>
          <w:sz w:val="19"/>
          <w:szCs w:val="19"/>
          <w:spacing w:val="0"/>
          <w:w w:val="130"/>
        </w:rPr>
        <w:t>l</w:t>
      </w:r>
      <w:r>
        <w:rPr>
          <w:rFonts w:ascii="Arial" w:hAnsi="Arial" w:cs="Arial" w:eastAsia="Arial"/>
          <w:sz w:val="19"/>
          <w:szCs w:val="19"/>
          <w:spacing w:val="-17"/>
          <w:w w:val="13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30"/>
        </w:rPr>
        <w:t>Date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3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Control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7"/>
          <w:szCs w:val="17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Raw</w:t>
      </w:r>
      <w:r>
        <w:rPr>
          <w:rFonts w:ascii="Times New Roman" w:hAnsi="Times New Roman" w:cs="Times New Roman" w:eastAsia="Times New Roman"/>
          <w:sz w:val="17"/>
          <w:szCs w:val="17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Finishe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0"/>
          <w:i/>
        </w:rPr>
        <w:t>Rece1pt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9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&amp;</w:t>
      </w:r>
      <w:r>
        <w:rPr>
          <w:rFonts w:ascii="Arial" w:hAnsi="Arial" w:cs="Arial" w:eastAsia="Arial"/>
          <w:sz w:val="17"/>
          <w:szCs w:val="17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inspectio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recor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Maintane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List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OfRejectio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7"/>
          <w:szCs w:val="17"/>
          <w:spacing w:val="0"/>
          <w:w w:val="135"/>
        </w:rPr>
        <w:t>•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Rcturr.able/No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i/>
        </w:rPr>
        <w:t>Retul'nable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7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Challan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3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Control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Purchase</w:t>
      </w:r>
      <w:r>
        <w:rPr>
          <w:rFonts w:ascii="Times New Roman" w:hAnsi="Times New Roman" w:cs="Times New Roman" w:eastAsia="Times New Roman"/>
          <w:sz w:val="17"/>
          <w:szCs w:val="17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Retur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33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&amp;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</w:rPr>
        <w:t>Debit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93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not;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file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Prepare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Rejectio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&amp;</w:t>
      </w:r>
      <w:r>
        <w:rPr>
          <w:rFonts w:ascii="Arial" w:hAnsi="Arial" w:cs="Arial" w:eastAsia="Arial"/>
          <w:sz w:val="17"/>
          <w:szCs w:val="17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Disposal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Recor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file.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Control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Biomedical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Record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3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Adjust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Passe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Unde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Test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Control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Samplin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Advice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durin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</w:rPr>
        <w:t>cornin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93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i/>
        </w:rPr>
        <w:t>material.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Prepare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Productio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Requisitio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Afanually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Control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Impor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Purchase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&amp;</w:t>
      </w:r>
      <w:r>
        <w:rPr>
          <w:rFonts w:ascii="Arial" w:hAnsi="Arial" w:cs="Arial" w:eastAsia="Arial"/>
          <w:sz w:val="17"/>
          <w:szCs w:val="17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Local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Purchase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Invoice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Observe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Inspectio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Recor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  <w:i/>
        </w:rPr>
        <w:t>A1aterial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91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File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Checkin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Sheet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89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room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Chemical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i/>
        </w:rPr>
        <w:t>room.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tabs>
          <w:tab w:pos="800" w:val="left"/>
        </w:tabs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-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room,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Flammable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chemical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stock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visit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durin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before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5"/>
          <w:i/>
        </w:rPr>
        <w:t>internal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765" w:right="3492"/>
        <w:jc w:val="center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audit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&amp;</w:t>
      </w:r>
      <w:r>
        <w:rPr>
          <w:rFonts w:ascii="Arial" w:hAnsi="Arial" w:cs="Arial" w:eastAsia="Arial"/>
          <w:sz w:val="18"/>
          <w:szCs w:val="18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Dtu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Inspecto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audit.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69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8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manageme-nt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tabs>
          <w:tab w:pos="9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Shift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management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9" w:right="-20"/>
        <w:jc w:val="left"/>
        <w:tabs>
          <w:tab w:pos="78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Monitorin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warehouse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processe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adjustin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schedule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needed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48" w:right="92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93.884628pt;margin-top:15.303066pt;width:80.572629pt;height:.1pt;mso-position-horizontal-relative:page;mso-position-vertical-relative:paragraph;z-index:-356" coordorigin="1878,306" coordsize="1611,2">
            <v:shape style="position:absolute;left:1878;top:306;width:1611;height:2" coordorigin="1878,306" coordsize="1611,0" path="m1878,306l3489,306e" filled="f" stroked="t" strokeweight=".70063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7"/>
          <w:szCs w:val="27"/>
          <w:w w:val="167"/>
        </w:rPr>
        <w:t>--</w:t>
      </w:r>
      <w:r>
        <w:rPr>
          <w:rFonts w:ascii="Times New Roman" w:hAnsi="Times New Roman" w:cs="Times New Roman" w:eastAsia="Times New Roman"/>
          <w:sz w:val="27"/>
          <w:szCs w:val="27"/>
          <w:spacing w:val="-27"/>
          <w:w w:val="167"/>
        </w:rPr>
        <w:t>-</w:t>
      </w:r>
      <w:r>
        <w:rPr>
          <w:rFonts w:ascii="Times New Roman" w:hAnsi="Times New Roman" w:cs="Times New Roman" w:eastAsia="Times New Roman"/>
          <w:sz w:val="27"/>
          <w:szCs w:val="27"/>
          <w:spacing w:val="-126"/>
          <w:w w:val="16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12"/>
        </w:rPr>
        <w:t>•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67"/>
          <w:position w:val="0"/>
        </w:rPr>
        <w:t>------------</w:t>
      </w:r>
      <w:r>
        <w:rPr>
          <w:rFonts w:ascii="Times New Roman" w:hAnsi="Times New Roman" w:cs="Times New Roman" w:eastAsia="Times New Roman"/>
          <w:sz w:val="27"/>
          <w:szCs w:val="27"/>
          <w:spacing w:val="17"/>
          <w:w w:val="167"/>
          <w:position w:val="0"/>
        </w:rPr>
        <w:t>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250"/>
          <w:position w:val="0"/>
        </w:rPr>
        <w:t>----------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8"/>
          <w:szCs w:val="28"/>
          <w:spacing w:val="-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250"/>
          <w:position w:val="0"/>
        </w:rPr>
        <w:t>--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000" w:h="17060"/>
          <w:pgMar w:top="20" w:bottom="280" w:left="920" w:right="760"/>
          <w:cols w:num="2" w:equalWidth="0">
            <w:col w:w="2334" w:space="1433"/>
            <w:col w:w="6553"/>
          </w:cols>
        </w:sectPr>
      </w:pPr>
      <w:rPr/>
    </w:p>
    <w:p>
      <w:pPr>
        <w:spacing w:before="65" w:after="0" w:line="362" w:lineRule="exact"/>
        <w:ind w:left="212" w:right="-9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9.10821pt;margin-top:113.616661pt;width:.1pt;height:282.621435pt;mso-position-horizontal-relative:page;mso-position-vertical-relative:page;z-index:-353" coordorigin="182,2272" coordsize="2,5652">
            <v:shape style="position:absolute;left:182;top:2272;width:2;height:5652" coordorigin="182,2272" coordsize="0,5652" path="m182,7925l182,2272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10.509473pt;margin-top:406.889648pt;width:.1pt;height:40.120882pt;mso-position-horizontal-relative:page;mso-position-vertical-relative:page;z-index:-352" coordorigin="210,8138" coordsize="2,802">
            <v:shape style="position:absolute;left:210;top:8138;width:2;height:802" coordorigin="210,8138" coordsize="0,802" path="m210,8940l210,8138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10.859789pt;margin-top:481.450592pt;width:.1pt;height:137.760196pt;mso-position-horizontal-relative:page;mso-position-vertical-relative:page;z-index:-351" coordorigin="217,9629" coordsize="2,2755">
            <v:shape style="position:absolute;left:217;top:9629;width:2;height:2755" coordorigin="217,9629" coordsize="0,2755" path="m217,12384l217,9629e" filled="f" stroked="t" strokeweight=".350316pt" strokecolor="#000000">
              <v:path arrowok="t"/>
            </v:shape>
          </v:group>
          <w10:wrap type="none"/>
        </w:pict>
      </w:r>
      <w:r>
        <w:rPr/>
        <w:pict>
          <v:group style="position:absolute;margin-left:594.135559pt;margin-top:698.742432pt;width:.1pt;height:75.271036pt;mso-position-horizontal-relative:page;mso-position-vertical-relative:page;z-index:-349" coordorigin="11883,13975" coordsize="2,1505">
            <v:shape style="position:absolute;left:11883;top:13975;width:2;height:1505" coordorigin="11883,13975" coordsize="0,1505" path="m11883,15480l11883,13975e" filled="f" stroked="t" strokeweight=".35031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6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6"/>
        </w:rPr>
        <w:t>  </w:t>
      </w:r>
      <w:r>
        <w:rPr>
          <w:rFonts w:ascii="Arial" w:hAnsi="Arial" w:cs="Arial" w:eastAsia="Arial"/>
          <w:sz w:val="19"/>
          <w:szCs w:val="19"/>
          <w:spacing w:val="34"/>
          <w:w w:val="100"/>
          <w:position w:val="-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64"/>
          <w:position w:val="3"/>
        </w:rPr>
        <w:t>·--------·--·--·--</w:t>
      </w:r>
      <w:r>
        <w:rPr>
          <w:rFonts w:ascii="Arial" w:hAnsi="Arial" w:cs="Arial" w:eastAsia="Arial"/>
          <w:sz w:val="16"/>
          <w:szCs w:val="16"/>
          <w:spacing w:val="-3"/>
          <w:w w:val="264"/>
          <w:position w:val="3"/>
        </w:rPr>
        <w:t>·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397"/>
          <w:position w:val="3"/>
        </w:rPr>
        <w:t>--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111" w:lineRule="exact"/>
        <w:ind w:left="121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141" w:lineRule="exact"/>
        <w:ind w:left="21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8" w:after="0" w:line="80" w:lineRule="exact"/>
        <w:ind w:left="212" w:right="-20"/>
        <w:jc w:val="left"/>
        <w:rPr>
          <w:rFonts w:ascii="Arial" w:hAnsi="Arial" w:cs="Arial" w:eastAsia="Arial"/>
          <w:sz w:val="9"/>
          <w:szCs w:val="9"/>
        </w:rPr>
      </w:pPr>
      <w:rPr/>
      <w:r>
        <w:rPr>
          <w:rFonts w:ascii="Arial" w:hAnsi="Arial" w:cs="Arial" w:eastAsia="Arial"/>
          <w:sz w:val="9"/>
          <w:szCs w:val="9"/>
          <w:spacing w:val="0"/>
          <w:w w:val="81"/>
          <w:position w:val="-2"/>
        </w:rPr>
        <w:t>I</w:t>
      </w:r>
      <w:r>
        <w:rPr>
          <w:rFonts w:ascii="Arial" w:hAnsi="Arial" w:cs="Arial" w:eastAsia="Arial"/>
          <w:sz w:val="9"/>
          <w:szCs w:val="9"/>
          <w:spacing w:val="0"/>
          <w:w w:val="100"/>
          <w:position w:val="0"/>
        </w:rPr>
      </w:r>
    </w:p>
    <w:p>
      <w:pPr>
        <w:spacing w:before="0" w:after="0" w:line="325" w:lineRule="exact"/>
        <w:ind w:left="107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/>
        <w:pict>
          <v:group style="position:absolute;margin-left:45.097237pt;margin-top:15.114395pt;width:388.687195pt;height:667.861979pt;mso-position-horizontal-relative:page;mso-position-vertical-relative:paragraph;z-index:-354" coordorigin="902,302" coordsize="7774,13357">
            <v:shape style="position:absolute;left:1814;top:12335;width:3024;height:1325" type="#_x0000_t75">
              <v:imagedata r:id="rId9" o:title=""/>
            </v:shape>
            <v:group style="position:absolute;left:1023;top:309;width:2;height:13094" coordorigin="1023,309" coordsize="2,13094">
              <v:shape style="position:absolute;left:1023;top:309;width:2;height:13094" coordorigin="1023,309" coordsize="0,13094" path="m1023,13404l1023,309e" filled="f" stroked="t" strokeweight=".700632pt" strokecolor="#000000">
                <v:path arrowok="t"/>
              </v:shape>
            </v:group>
            <v:group style="position:absolute;left:918;top:13381;width:7742;height:2" coordorigin="918,13381" coordsize="7742,2">
              <v:shape style="position:absolute;left:918;top:13381;width:7742;height:2" coordorigin="918,13381" coordsize="7742,0" path="m918,13381l8660,13381e" filled="f" stroked="t" strokeweight="1.58826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1"/>
        </w:rPr>
        <w:t>.I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9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w w:val="106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thick" w:color="000000"/>
        </w:rPr>
        <w:t>PERSONA</w:t>
      </w:r>
      <w:r>
        <w:rPr>
          <w:rFonts w:ascii="Arial" w:hAnsi="Arial" w:cs="Arial" w:eastAsia="Arial"/>
          <w:sz w:val="19"/>
          <w:szCs w:val="19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thick" w:color="0000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u w:val="thick" w:color="0000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  <w:u w:val="thick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5"/>
          <w:u w:val="thick" w:color="000000"/>
        </w:rPr>
        <w:t>DETAILS:</w:t>
      </w:r>
      <w:r>
        <w:rPr>
          <w:rFonts w:ascii="Arial" w:hAnsi="Arial" w:cs="Arial" w:eastAsia="Arial"/>
          <w:sz w:val="19"/>
          <w:szCs w:val="19"/>
          <w:spacing w:val="0"/>
          <w:w w:val="115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2" w:lineRule="exact"/>
        <w:ind w:left="226" w:right="-20"/>
        <w:jc w:val="left"/>
        <w:tabs>
          <w:tab w:pos="178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1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Date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u w:val="thick" w:color="0000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9"/>
          <w:u w:val="thick" w:color="000000"/>
          <w:position w:val="-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29"/>
          <w:u w:val="thick" w:color="0000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129"/>
          <w:u w:val="thick" w:color="000000"/>
          <w:position w:val="-1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29"/>
          <w:u w:val="thick" w:color="000000"/>
          <w:position w:val="-1"/>
        </w:rPr>
      </w:r>
      <w:r>
        <w:rPr>
          <w:rFonts w:ascii="Arial" w:hAnsi="Arial" w:cs="Arial" w:eastAsia="Arial"/>
          <w:sz w:val="17"/>
          <w:szCs w:val="17"/>
          <w:spacing w:val="0"/>
          <w:w w:val="129"/>
          <w:u w:val="thick" w:color="000000"/>
          <w:position w:val="-1"/>
        </w:rPr>
        <w:t>f</w:t>
      </w:r>
      <w:r>
        <w:rPr>
          <w:rFonts w:ascii="Arial" w:hAnsi="Arial" w:cs="Arial" w:eastAsia="Arial"/>
          <w:sz w:val="17"/>
          <w:szCs w:val="17"/>
          <w:spacing w:val="4"/>
          <w:w w:val="129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thick" w:color="000000"/>
          <w:position w:val="-1"/>
        </w:rPr>
        <w:t>Bifth·</w:t>
      </w:r>
      <w:r>
        <w:rPr>
          <w:rFonts w:ascii="Times New Roman" w:hAnsi="Times New Roman" w:cs="Times New Roman" w:eastAsia="Times New Roman"/>
          <w:sz w:val="22"/>
          <w:szCs w:val="22"/>
          <w:spacing w:val="-44"/>
          <w:w w:val="100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4"/>
          <w:w w:val="1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67"/>
          <w:position w:val="-1"/>
        </w:rPr>
        <w:t>1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67"/>
          <w:position w:val="-1"/>
        </w:rPr>
        <w:t>\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67"/>
          <w:position w:val="-1"/>
        </w:rPr>
        <w:t>UIJ,</w:t>
      </w:r>
      <w:r>
        <w:rPr>
          <w:rFonts w:ascii="Times New Roman" w:hAnsi="Times New Roman" w:cs="Times New Roman" w:eastAsia="Times New Roman"/>
          <w:sz w:val="26"/>
          <w:szCs w:val="26"/>
          <w:spacing w:val="16"/>
          <w:w w:val="67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12,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24"/>
          <w:position w:val="-1"/>
        </w:rPr>
        <w:t>1988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0" w:after="0" w:line="195" w:lineRule="exact"/>
        <w:ind w:left="219" w:right="-20"/>
        <w:jc w:val="left"/>
        <w:tabs>
          <w:tab w:pos="1780" w:val="left"/>
          <w:tab w:pos="30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19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  <w:u w:val="thick" w:color="000000"/>
          <w:position w:val="-1"/>
        </w:rPr>
        <w:t>Natillllalit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  <w:u w:val="thick" w:color="000000"/>
          <w:position w:val="-1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9"/>
          <w:u w:val="thick" w:color="000000"/>
          <w:position w:val="-1"/>
        </w:rPr>
        <w:t>''</w:t>
      </w:r>
      <w:r>
        <w:rPr>
          <w:rFonts w:ascii="Times New Roman" w:hAnsi="Times New Roman" w:cs="Times New Roman" w:eastAsia="Times New Roman"/>
          <w:sz w:val="22"/>
          <w:szCs w:val="22"/>
          <w:spacing w:val="-64"/>
          <w:w w:val="119"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64"/>
          <w:w w:val="119"/>
          <w:position w:val="-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45"/>
          <w:position w:val="-1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\pia!l</w:t>
      </w:r>
      <w:r>
        <w:rPr>
          <w:rFonts w:ascii="Arial" w:hAnsi="Arial" w:cs="Arial" w:eastAsia="Arial"/>
          <w:sz w:val="22"/>
          <w:szCs w:val="22"/>
          <w:spacing w:val="-4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64"/>
          <w:position w:val="-1"/>
        </w:rPr>
        <w:t>·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513" w:lineRule="exact"/>
        <w:ind w:left="295" w:right="-20"/>
        <w:jc w:val="left"/>
        <w:rPr>
          <w:rFonts w:ascii="Times New Roman" w:hAnsi="Times New Roman" w:cs="Times New Roman" w:eastAsia="Times New Roman"/>
          <w:sz w:val="54"/>
          <w:szCs w:val="54"/>
        </w:rPr>
      </w:pPr>
      <w:rPr/>
      <w:r>
        <w:rPr>
          <w:rFonts w:ascii="Arial" w:hAnsi="Arial" w:cs="Arial" w:eastAsia="Arial"/>
          <w:sz w:val="56"/>
          <w:szCs w:val="56"/>
          <w:w w:val="48"/>
          <w:position w:val="-2"/>
        </w:rPr>
        <w:t>:</w:t>
      </w:r>
      <w:r>
        <w:rPr>
          <w:rFonts w:ascii="Arial" w:hAnsi="Arial" w:cs="Arial" w:eastAsia="Arial"/>
          <w:sz w:val="56"/>
          <w:szCs w:val="56"/>
          <w:spacing w:val="-80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;</w:t>
      </w:r>
      <w:r>
        <w:rPr>
          <w:rFonts w:ascii="Arial" w:hAnsi="Arial" w:cs="Arial" w:eastAsia="Arial"/>
          <w:sz w:val="56"/>
          <w:szCs w:val="56"/>
          <w:spacing w:val="-80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;</w:t>
      </w:r>
      <w:r>
        <w:rPr>
          <w:rFonts w:ascii="Arial" w:hAnsi="Arial" w:cs="Arial" w:eastAsia="Arial"/>
          <w:sz w:val="56"/>
          <w:szCs w:val="56"/>
          <w:spacing w:val="-80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;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2"/>
          <w:w w:val="48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1!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2"/>
          <w:w w:val="48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"</w:t>
      </w:r>
      <w:r>
        <w:rPr>
          <w:rFonts w:ascii="Arial" w:hAnsi="Arial" w:cs="Arial" w:eastAsia="Arial"/>
          <w:sz w:val="56"/>
          <w:szCs w:val="56"/>
          <w:spacing w:val="-80"/>
          <w:w w:val="100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·.:</w:t>
      </w:r>
      <w:r>
        <w:rPr>
          <w:rFonts w:ascii="Arial" w:hAnsi="Arial" w:cs="Arial" w:eastAsia="Arial"/>
          <w:sz w:val="56"/>
          <w:szCs w:val="56"/>
          <w:spacing w:val="0"/>
          <w:w w:val="48"/>
          <w:position w:val="-2"/>
        </w:rPr>
        <w:t> </w:t>
      </w:r>
      <w:r>
        <w:rPr>
          <w:rFonts w:ascii="Arial" w:hAnsi="Arial" w:cs="Arial" w:eastAsia="Arial"/>
          <w:sz w:val="56"/>
          <w:szCs w:val="56"/>
          <w:spacing w:val="63"/>
          <w:w w:val="48"/>
          <w:position w:val="-2"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53"/>
          <w:position w:val="-2"/>
        </w:rPr>
        <w:t>!'</w:t>
      </w:r>
      <w:r>
        <w:rPr>
          <w:rFonts w:ascii="Times New Roman" w:hAnsi="Times New Roman" w:cs="Times New Roman" w:eastAsia="Times New Roman"/>
          <w:sz w:val="54"/>
          <w:szCs w:val="54"/>
          <w:spacing w:val="-6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52"/>
          <w:position w:val="-2"/>
        </w:rPr>
        <w:t>t</w:t>
      </w:r>
      <w:r>
        <w:rPr>
          <w:rFonts w:ascii="Times New Roman" w:hAnsi="Times New Roman" w:cs="Times New Roman" w:eastAsia="Times New Roman"/>
          <w:sz w:val="54"/>
          <w:szCs w:val="54"/>
          <w:spacing w:val="-6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52"/>
          <w:position w:val="-2"/>
        </w:rPr>
        <w:t>;Za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53"/>
          <w:position w:val="-2"/>
        </w:rPr>
        <w:t>,</w:t>
      </w:r>
      <w:r>
        <w:rPr>
          <w:rFonts w:ascii="Times New Roman" w:hAnsi="Times New Roman" w:cs="Times New Roman" w:eastAsia="Times New Roman"/>
          <w:sz w:val="54"/>
          <w:szCs w:val="54"/>
          <w:spacing w:val="-8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22"/>
          <w:position w:val="-2"/>
        </w:rPr>
        <w:t>,</w:t>
      </w:r>
      <w:r>
        <w:rPr>
          <w:rFonts w:ascii="Times New Roman" w:hAnsi="Times New Roman" w:cs="Times New Roman" w:eastAsia="Times New Roman"/>
          <w:sz w:val="54"/>
          <w:szCs w:val="54"/>
          <w:spacing w:val="-14"/>
          <w:w w:val="22"/>
          <w:position w:val="-2"/>
        </w:rPr>
        <w:t>·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36"/>
          <w:position w:val="-2"/>
        </w:rPr>
        <w:t>.</w:t>
      </w:r>
      <w:r>
        <w:rPr>
          <w:rFonts w:ascii="Times New Roman" w:hAnsi="Times New Roman" w:cs="Times New Roman" w:eastAsia="Times New Roman"/>
          <w:sz w:val="54"/>
          <w:szCs w:val="54"/>
          <w:spacing w:val="-86"/>
          <w:w w:val="36"/>
          <w:position w:val="-2"/>
        </w:rPr>
        <w:t>.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38"/>
          <w:position w:val="-2"/>
        </w:rPr>
        <w:t>·</w:t>
      </w:r>
      <w:r>
        <w:rPr>
          <w:rFonts w:ascii="Times New Roman" w:hAnsi="Times New Roman" w:cs="Times New Roman" w:eastAsia="Times New Roman"/>
          <w:sz w:val="54"/>
          <w:szCs w:val="54"/>
          <w:spacing w:val="0"/>
          <w:w w:val="100"/>
          <w:position w:val="0"/>
        </w:rPr>
      </w:r>
    </w:p>
    <w:p>
      <w:pPr>
        <w:spacing w:before="0" w:after="0" w:line="205" w:lineRule="exact"/>
        <w:ind w:left="198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5"/>
          <w:szCs w:val="25"/>
          <w:i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i/>
          <w:u w:val="thick" w:color="000000"/>
        </w:rPr>
        <w:t>Salar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i/>
          <w:u w:val="thick" w:color="000000"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0"/>
          <w:i/>
          <w:u w:val="thick" w:color="000000"/>
        </w:rPr>
        <w:t>y</w:t>
      </w:r>
      <w:r>
        <w:rPr>
          <w:rFonts w:ascii="Times New Roman" w:hAnsi="Times New Roman" w:cs="Times New Roman" w:eastAsia="Times New Roman"/>
          <w:sz w:val="25"/>
          <w:szCs w:val="25"/>
          <w:spacing w:val="-18"/>
          <w:w w:val="100"/>
          <w:i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3"/>
          <w:i/>
          <w:u w:val="thick" w:color="000000"/>
        </w:rPr>
        <w:t>Exeected</w:t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103"/>
          <w:i/>
          <w:u w:val="thick" w:color="000000"/>
        </w:rPr>
      </w:r>
      <w:r>
        <w:rPr>
          <w:rFonts w:ascii="Times New Roman" w:hAnsi="Times New Roman" w:cs="Times New Roman" w:eastAsia="Times New Roman"/>
          <w:sz w:val="25"/>
          <w:szCs w:val="25"/>
          <w:spacing w:val="-12"/>
          <w:w w:val="104"/>
          <w:i/>
          <w:u w:val="thick" w:color="000000"/>
        </w:rPr>
        <w:t>:</w:t>
      </w:r>
      <w:r>
        <w:rPr>
          <w:rFonts w:ascii="Times New Roman" w:hAnsi="Times New Roman" w:cs="Times New Roman" w:eastAsia="Times New Roman"/>
          <w:sz w:val="25"/>
          <w:szCs w:val="25"/>
          <w:spacing w:val="-12"/>
          <w:w w:val="104"/>
          <w:i/>
          <w:u w:val="thick" w:color="000000"/>
        </w:rPr>
      </w:r>
      <w:r>
        <w:rPr>
          <w:rFonts w:ascii="Times New Roman" w:hAnsi="Times New Roman" w:cs="Times New Roman" w:eastAsia="Times New Roman"/>
          <w:sz w:val="25"/>
          <w:szCs w:val="25"/>
          <w:spacing w:val="-12"/>
          <w:w w:val="104"/>
          <w:i/>
        </w:rPr>
      </w:r>
      <w:r>
        <w:rPr>
          <w:rFonts w:ascii="Times New Roman" w:hAnsi="Times New Roman" w:cs="Times New Roman" w:eastAsia="Times New Roman"/>
          <w:sz w:val="25"/>
          <w:szCs w:val="25"/>
          <w:spacing w:val="-12"/>
          <w:w w:val="104"/>
          <w:i/>
        </w:rPr>
      </w:r>
      <w:r>
        <w:rPr>
          <w:rFonts w:ascii="Times New Roman" w:hAnsi="Times New Roman" w:cs="Times New Roman" w:eastAsia="Times New Roman"/>
          <w:sz w:val="25"/>
          <w:szCs w:val="25"/>
          <w:spacing w:val="0"/>
          <w:w w:val="47"/>
        </w:rPr>
        <w:t>..</w:t>
      </w:r>
      <w:r>
        <w:rPr>
          <w:rFonts w:ascii="Times New Roman" w:hAnsi="Times New Roman" w:cs="Times New Roman" w:eastAsia="Times New Roman"/>
          <w:sz w:val="25"/>
          <w:szCs w:val="25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3"/>
          <w:i/>
        </w:rPr>
        <w:t>Negotiable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1" w:lineRule="exact"/>
        <w:ind w:left="21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0"/>
          <w:szCs w:val="20"/>
          <w:w w:val="116"/>
        </w:rPr>
      </w:r>
      <w:r>
        <w:rPr>
          <w:rFonts w:ascii="Arial" w:hAnsi="Arial" w:cs="Arial" w:eastAsia="Arial"/>
          <w:sz w:val="20"/>
          <w:szCs w:val="20"/>
          <w:spacing w:val="0"/>
          <w:w w:val="116"/>
          <w:u w:val="thick" w:color="000000"/>
        </w:rPr>
        <w:t>Lan9uagesKnowri:</w:t>
      </w:r>
      <w:r>
        <w:rPr>
          <w:rFonts w:ascii="Arial" w:hAnsi="Arial" w:cs="Arial" w:eastAsia="Arial"/>
          <w:sz w:val="20"/>
          <w:szCs w:val="20"/>
          <w:spacing w:val="-26"/>
          <w:w w:val="116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80"/>
        </w:rPr>
        <w:t>En</w:t>
      </w:r>
      <w:r>
        <w:rPr>
          <w:rFonts w:ascii="Arial" w:hAnsi="Arial" w:cs="Arial" w:eastAsia="Arial"/>
          <w:sz w:val="25"/>
          <w:szCs w:val="25"/>
          <w:spacing w:val="4"/>
          <w:w w:val="8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80"/>
        </w:rPr>
        <w:t>Jiish</w:t>
      </w:r>
      <w:r>
        <w:rPr>
          <w:rFonts w:ascii="Arial" w:hAnsi="Arial" w:cs="Arial" w:eastAsia="Arial"/>
          <w:sz w:val="25"/>
          <w:szCs w:val="25"/>
          <w:spacing w:val="0"/>
          <w:w w:val="80"/>
        </w:rPr>
        <w:t>,</w:t>
      </w:r>
      <w:r>
        <w:rPr>
          <w:rFonts w:ascii="Arial" w:hAnsi="Arial" w:cs="Arial" w:eastAsia="Arial"/>
          <w:sz w:val="25"/>
          <w:szCs w:val="25"/>
          <w:spacing w:val="-3"/>
          <w:w w:val="8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0"/>
        </w:rPr>
        <w:t>f-!indL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Permar'lentADDRI:SS: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4" w:lineRule="auto"/>
        <w:ind w:left="177" w:right="993" w:firstLine="2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45"/>
        </w:rPr>
        <w:t>i}aii</w:t>
      </w:r>
      <w:r>
        <w:rPr>
          <w:rFonts w:ascii="Arial" w:hAnsi="Arial" w:cs="Arial" w:eastAsia="Arial"/>
          <w:sz w:val="19"/>
          <w:szCs w:val="19"/>
          <w:spacing w:val="-4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'</w:t>
      </w:r>
      <w:r>
        <w:rPr>
          <w:rFonts w:ascii="Arial" w:hAnsi="Arial" w:cs="Arial" w:eastAsia="Arial"/>
          <w:sz w:val="19"/>
          <w:szCs w:val="19"/>
          <w:spacing w:val="-1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9ldn</w:t>
      </w:r>
      <w:r>
        <w:rPr>
          <w:rFonts w:ascii="Arial" w:hAnsi="Arial" w:cs="Arial" w:eastAsia="Arial"/>
          <w:sz w:val="19"/>
          <w:szCs w:val="19"/>
          <w:spacing w:val="-1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;</w:t>
      </w:r>
      <w:r>
        <w:rPr>
          <w:rFonts w:ascii="Arial" w:hAnsi="Arial" w:cs="Arial" w:eastAsia="Arial"/>
          <w:sz w:val="19"/>
          <w:szCs w:val="19"/>
          <w:spacing w:val="75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#r:</w:t>
      </w:r>
      <w:r>
        <w:rPr>
          <w:rFonts w:ascii="Arial" w:hAnsi="Arial" w:cs="Arial" w:eastAsia="Arial"/>
          <w:sz w:val="19"/>
          <w:szCs w:val="19"/>
          <w:spacing w:val="74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J</w:t>
      </w:r>
      <w:r>
        <w:rPr>
          <w:rFonts w:ascii="Arial" w:hAnsi="Arial" w:cs="Arial" w:eastAsia="Arial"/>
          <w:sz w:val="19"/>
          <w:szCs w:val="19"/>
          <w:spacing w:val="76"/>
          <w:w w:val="14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9ar</w:t>
      </w:r>
      <w:r>
        <w:rPr>
          <w:rFonts w:ascii="Arial" w:hAnsi="Arial" w:cs="Arial" w:eastAsia="Arial"/>
          <w:sz w:val="19"/>
          <w:szCs w:val="19"/>
          <w:spacing w:val="0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ilhakhar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M&lt;Jrk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t\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No,f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·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Gurgao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Hat.YaQa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89" w:lineRule="exact"/>
        <w:ind w:left="205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1"/>
        </w:rPr>
        <w:t>1220SO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4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2.480011pt;height:15.8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2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Dail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samplin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14"/>
        </w:rPr>
        <w:t>sheet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6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Weekl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inspection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453.658936pt;margin-top:2.726259pt;width:107.897259pt;height:619.201309pt;mso-position-horizontal-relative:page;mso-position-vertical-relative:paragraph;z-index:-350" coordorigin="9073,55" coordsize="2158,12384">
            <v:group style="position:absolute;left:11224;top:62;width:2;height:12370" coordorigin="11224,62" coordsize="2,12370">
              <v:shape style="position:absolute;left:11224;top:62;width:2;height:12370" coordorigin="11224,62" coordsize="0,12370" path="m11224,12432l11224,62e" filled="f" stroked="t" strokeweight=".700632pt" strokecolor="#000000">
                <v:path arrowok="t"/>
              </v:shape>
            </v:group>
            <v:group style="position:absolute;left:9080;top:12421;width:2144;height:2" coordorigin="9080,12421" coordsize="2144,2">
              <v:shape style="position:absolute;left:9080;top:12421;width:2144;height:2" coordorigin="9080,12421" coordsize="2144,0" path="m9080,12421l11224,12421e" filled="f" stroked="t" strokeweight=".70063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Maintai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recor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a/Raw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28"/>
          <w:i/>
        </w:rPr>
        <w:t>&amp;</w:t>
      </w:r>
      <w:r>
        <w:rPr>
          <w:rFonts w:ascii="Arial" w:hAnsi="Arial" w:cs="Arial" w:eastAsia="Arial"/>
          <w:sz w:val="17"/>
          <w:szCs w:val="17"/>
          <w:spacing w:val="-6"/>
          <w:w w:val="128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i/>
        </w:rPr>
        <w:t>Finishe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97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Goods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Supervisin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motivatin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tea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i/>
        </w:rPr>
        <w:t>workers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Monitor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quality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incomin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finishe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i/>
        </w:rPr>
        <w:t>products.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3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2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Update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Requisitio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i/>
        </w:rPr>
        <w:t>Registers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59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Sortin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Expire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i/>
        </w:rPr>
        <w:t>Materia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1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Provide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Stock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Report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department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Handlin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printe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machine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i/>
        </w:rPr>
        <w:t>&amp;</w:t>
      </w:r>
      <w:r>
        <w:rPr>
          <w:rFonts w:ascii="Arial" w:hAnsi="Arial" w:cs="Arial" w:eastAsia="Arial"/>
          <w:sz w:val="17"/>
          <w:szCs w:val="17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wrappin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machine.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time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inspect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workin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conditio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machines.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3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i/>
        </w:rPr>
        <w:t>Meetin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i/>
        </w:rPr>
        <w:t>wit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supplier.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" w:right="-20"/>
        <w:jc w:val="left"/>
        <w:tabs>
          <w:tab w:pos="6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36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i/>
        </w:rPr>
        <w:t>Maintai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94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i/>
        </w:rPr>
        <w:t>warehouse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94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4"/>
          <w:i/>
        </w:rPr>
        <w:t>record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95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67"/>
          <w:i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343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9" w:after="0" w:line="240" w:lineRule="auto"/>
        <w:ind w:left="3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Activities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2" w:right="-20"/>
        <w:jc w:val="left"/>
        <w:tabs>
          <w:tab w:pos="13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Other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Department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4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Mailing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Due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Material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&amp;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2"/>
        </w:rPr>
        <w:t>All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7" w:after="0" w:line="240" w:lineRule="auto"/>
        <w:ind w:left="1290" w:right="2783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Activitie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Meetin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Arrange.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4" w:after="0" w:line="280" w:lineRule="auto"/>
        <w:ind w:left="1331" w:right="459" w:firstLine="-322"/>
        <w:jc w:val="left"/>
        <w:tabs>
          <w:tab w:pos="13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Prepar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process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requisition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s</w:t>
      </w:r>
      <w:r>
        <w:rPr>
          <w:rFonts w:ascii="Arial" w:hAnsi="Arial" w:cs="Arial" w:eastAsia="Arial"/>
          <w:sz w:val="19"/>
          <w:szCs w:val="19"/>
          <w:spacing w:val="15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purchase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orders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supplies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0"/>
        </w:rPr>
        <w:t>equipment.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8" w:after="0" w:line="240" w:lineRule="auto"/>
        <w:ind w:left="1009" w:right="-20"/>
        <w:jc w:val="left"/>
        <w:tabs>
          <w:tab w:pos="13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Claim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Repor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4"/>
        </w:rPr>
        <w:t>Prepare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7" w:after="0" w:line="240" w:lineRule="auto"/>
        <w:ind w:left="1009" w:right="-20"/>
        <w:jc w:val="left"/>
        <w:tabs>
          <w:tab w:pos="132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Arrang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disposal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surplus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materials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4" w:after="0" w:line="240" w:lineRule="auto"/>
        <w:ind w:left="343" w:right="-20"/>
        <w:jc w:val="left"/>
        <w:tabs>
          <w:tab w:pos="66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4"/>
        </w:rPr>
        <w:t>•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Identifyin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g</w:t>
      </w:r>
      <w:r>
        <w:rPr>
          <w:rFonts w:ascii="Arial" w:hAnsi="Arial" w:cs="Arial" w:eastAsia="Arial"/>
          <w:sz w:val="19"/>
          <w:szCs w:val="19"/>
          <w:spacing w:val="8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Slo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w</w:t>
      </w:r>
      <w:r>
        <w:rPr>
          <w:rFonts w:ascii="Arial" w:hAnsi="Arial" w:cs="Arial" w:eastAsia="Arial"/>
          <w:sz w:val="19"/>
          <w:szCs w:val="19"/>
          <w:spacing w:val="-9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5"/>
        </w:rPr>
        <w:t>Moving</w:t>
      </w:r>
      <w:r>
        <w:rPr>
          <w:rFonts w:ascii="Arial" w:hAnsi="Arial" w:cs="Arial" w:eastAsia="Arial"/>
          <w:sz w:val="19"/>
          <w:szCs w:val="19"/>
          <w:spacing w:val="-11"/>
          <w:w w:val="9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I</w:t>
      </w:r>
      <w:r>
        <w:rPr>
          <w:rFonts w:ascii="Arial" w:hAnsi="Arial" w:cs="Arial" w:eastAsia="Arial"/>
          <w:sz w:val="19"/>
          <w:szCs w:val="19"/>
          <w:spacing w:val="10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Non</w:t>
      </w:r>
      <w:r>
        <w:rPr>
          <w:rFonts w:ascii="Arial" w:hAnsi="Arial" w:cs="Arial" w:eastAsia="Arial"/>
          <w:sz w:val="19"/>
          <w:szCs w:val="19"/>
          <w:spacing w:val="-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moving</w:t>
      </w:r>
      <w:r>
        <w:rPr>
          <w:rFonts w:ascii="Arial" w:hAnsi="Arial" w:cs="Arial" w:eastAsia="Arial"/>
          <w:sz w:val="19"/>
          <w:szCs w:val="19"/>
          <w:spacing w:val="-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stoc</w:t>
      </w:r>
      <w:r>
        <w:rPr>
          <w:rFonts w:ascii="Arial" w:hAnsi="Arial" w:cs="Arial" w:eastAsia="Arial"/>
          <w:sz w:val="19"/>
          <w:szCs w:val="19"/>
          <w:spacing w:val="0"/>
          <w:w w:val="94"/>
        </w:rPr>
        <w:t>k</w:t>
      </w:r>
      <w:r>
        <w:rPr>
          <w:rFonts w:ascii="Arial" w:hAnsi="Arial" w:cs="Arial" w:eastAsia="Arial"/>
          <w:sz w:val="19"/>
          <w:szCs w:val="19"/>
          <w:spacing w:val="1"/>
          <w:w w:val="9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thei</w:t>
      </w:r>
      <w:r>
        <w:rPr>
          <w:rFonts w:ascii="Arial" w:hAnsi="Arial" w:cs="Arial" w:eastAsia="Arial"/>
          <w:sz w:val="19"/>
          <w:szCs w:val="19"/>
          <w:spacing w:val="0"/>
          <w:w w:val="96"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9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disposal.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5" w:right="466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Vendo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</w:t>
      </w:r>
      <w:r>
        <w:rPr>
          <w:rFonts w:ascii="Arial" w:hAnsi="Arial" w:cs="Arial" w:eastAsia="Arial"/>
          <w:sz w:val="20"/>
          <w:szCs w:val="20"/>
          <w:spacing w:val="26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Management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6" w:lineRule="auto"/>
        <w:ind w:left="666" w:right="487" w:firstLine="-322"/>
        <w:jc w:val="left"/>
        <w:tabs>
          <w:tab w:pos="66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14"/>
        </w:rPr>
        <w:t>Identifying</w:t>
      </w:r>
      <w:r>
        <w:rPr>
          <w:rFonts w:ascii="Arial" w:hAnsi="Arial" w:cs="Arial" w:eastAsia="Arial"/>
          <w:sz w:val="19"/>
          <w:szCs w:val="19"/>
          <w:spacing w:val="0"/>
          <w:w w:val="114"/>
        </w:rPr>
        <w:t> </w:t>
      </w:r>
      <w:r>
        <w:rPr>
          <w:rFonts w:ascii="Arial" w:hAnsi="Arial" w:cs="Arial" w:eastAsia="Arial"/>
          <w:sz w:val="19"/>
          <w:szCs w:val="19"/>
          <w:spacing w:val="33"/>
          <w:w w:val="114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new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vendors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retaining</w:t>
      </w:r>
      <w:r>
        <w:rPr>
          <w:rFonts w:ascii="Arial" w:hAnsi="Arial" w:cs="Arial" w:eastAsia="Arial"/>
          <w:sz w:val="19"/>
          <w:szCs w:val="19"/>
          <w:spacing w:val="0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43"/>
          <w:w w:val="109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existing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6"/>
        </w:rPr>
        <w:t>vendors</w:t>
      </w:r>
      <w:r>
        <w:rPr>
          <w:rFonts w:ascii="Arial" w:hAnsi="Arial" w:cs="Arial" w:eastAsia="Arial"/>
          <w:sz w:val="19"/>
          <w:szCs w:val="19"/>
          <w:spacing w:val="0"/>
          <w:w w:val="106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throug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h</w:t>
      </w:r>
      <w:r>
        <w:rPr>
          <w:rFonts w:ascii="Arial" w:hAnsi="Arial" w:cs="Arial" w:eastAsia="Arial"/>
          <w:sz w:val="19"/>
          <w:szCs w:val="19"/>
          <w:spacing w:val="11"/>
          <w:w w:val="11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relationshi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p</w:t>
      </w:r>
      <w:r>
        <w:rPr>
          <w:rFonts w:ascii="Arial" w:hAnsi="Arial" w:cs="Arial" w:eastAsia="Arial"/>
          <w:sz w:val="19"/>
          <w:szCs w:val="19"/>
          <w:spacing w:val="-25"/>
          <w:w w:val="11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building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6" w:lineRule="exact"/>
        <w:ind w:left="343" w:right="-20"/>
        <w:jc w:val="left"/>
        <w:tabs>
          <w:tab w:pos="660" w:val="left"/>
        </w:tabs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•</w:t>
      </w:r>
      <w:r>
        <w:rPr>
          <w:rFonts w:ascii="Arial" w:hAnsi="Arial" w:cs="Arial" w:eastAsia="Arial"/>
          <w:sz w:val="19"/>
          <w:szCs w:val="19"/>
          <w:spacing w:val="-4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</w:r>
      <w:r>
        <w:rPr>
          <w:rFonts w:ascii="Arial" w:hAnsi="Arial" w:cs="Arial" w:eastAsia="Arial"/>
          <w:sz w:val="19"/>
          <w:szCs w:val="19"/>
          <w:spacing w:val="0"/>
          <w:w w:val="115"/>
        </w:rPr>
        <w:t>Identifyin</w:t>
      </w:r>
      <w:r>
        <w:rPr>
          <w:rFonts w:ascii="Arial" w:hAnsi="Arial" w:cs="Arial" w:eastAsia="Arial"/>
          <w:sz w:val="19"/>
          <w:szCs w:val="19"/>
          <w:spacing w:val="0"/>
          <w:w w:val="115"/>
        </w:rPr>
        <w:t>g</w:t>
      </w:r>
      <w:r>
        <w:rPr>
          <w:rFonts w:ascii="Arial" w:hAnsi="Arial" w:cs="Arial" w:eastAsia="Arial"/>
          <w:sz w:val="19"/>
          <w:szCs w:val="19"/>
          <w:spacing w:val="6"/>
          <w:w w:val="115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new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retainin</w:t>
      </w:r>
      <w:r>
        <w:rPr>
          <w:rFonts w:ascii="Arial" w:hAnsi="Arial" w:cs="Arial" w:eastAsia="Arial"/>
          <w:sz w:val="19"/>
          <w:szCs w:val="19"/>
          <w:spacing w:val="0"/>
          <w:w w:val="111"/>
        </w:rPr>
        <w:t>g</w:t>
      </w:r>
      <w:r>
        <w:rPr>
          <w:rFonts w:ascii="Arial" w:hAnsi="Arial" w:cs="Arial" w:eastAsia="Arial"/>
          <w:sz w:val="19"/>
          <w:szCs w:val="19"/>
          <w:spacing w:val="12"/>
          <w:w w:val="11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existin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5"/>
        </w:rPr>
        <w:t>vendors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7" w:after="0" w:line="240" w:lineRule="auto"/>
        <w:ind w:left="680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Frequent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Visit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thei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ups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qualit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check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8"/>
        </w:rPr>
        <w:t>other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4" w:after="0" w:line="240" w:lineRule="auto"/>
        <w:ind w:left="680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2"/>
        </w:rPr>
        <w:t>Issues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50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•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14"/>
        </w:rPr>
        <w:t>Responsibilities: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0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36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i/>
        </w:rPr>
        <w:t>Maintai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95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5"/>
          <w:i/>
        </w:rPr>
        <w:t>warehouse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95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records.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0" w:right="-20"/>
        <w:jc w:val="left"/>
        <w:tabs>
          <w:tab w:pos="6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Samplin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sheet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Deptt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2000" w:h="17060"/>
          <w:pgMar w:top="40" w:bottom="280" w:left="860" w:right="320"/>
          <w:cols w:num="2" w:equalWidth="0">
            <w:col w:w="3867" w:space="114"/>
            <w:col w:w="6839"/>
          </w:cols>
        </w:sectPr>
      </w:pPr>
      <w:rPr/>
    </w:p>
    <w:p>
      <w:pPr>
        <w:spacing w:before="86" w:after="0" w:line="155" w:lineRule="exact"/>
        <w:ind w:left="5003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7"/>
          <w:szCs w:val="7"/>
          <w:spacing w:val="0"/>
          <w:w w:val="161"/>
          <w:position w:val="-4"/>
        </w:rPr>
        <w:t>..</w:t>
      </w:r>
      <w:r>
        <w:rPr>
          <w:rFonts w:ascii="Arial" w:hAnsi="Arial" w:cs="Arial" w:eastAsia="Arial"/>
          <w:sz w:val="7"/>
          <w:szCs w:val="7"/>
          <w:spacing w:val="0"/>
          <w:w w:val="161"/>
          <w:position w:val="-4"/>
        </w:rPr>
        <w:t>   </w:t>
      </w:r>
      <w:r>
        <w:rPr>
          <w:rFonts w:ascii="Arial" w:hAnsi="Arial" w:cs="Arial" w:eastAsia="Arial"/>
          <w:sz w:val="7"/>
          <w:szCs w:val="7"/>
          <w:spacing w:val="2"/>
          <w:w w:val="161"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1"/>
          <w:position w:val="-4"/>
        </w:rPr>
        <w:t>----------·-·-------------·--·---·-·--··-----</w:t>
      </w:r>
      <w:r>
        <w:rPr>
          <w:rFonts w:ascii="Times New Roman" w:hAnsi="Times New Roman" w:cs="Times New Roman" w:eastAsia="Times New Roman"/>
          <w:sz w:val="18"/>
          <w:szCs w:val="18"/>
          <w:spacing w:val="-42"/>
          <w:w w:val="161"/>
          <w:position w:val="-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34"/>
          <w:position w:val="-4"/>
        </w:rPr>
        <w:t>................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34"/>
          <w:position w:val="-4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5"/>
          <w:position w:val="-4"/>
        </w:rPr>
        <w:t>··········-------··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pgSz w:w="12000" w:h="17060"/>
          <w:pgMar w:top="0" w:bottom="280" w:left="20" w:right="600"/>
        </w:sectPr>
      </w:pPr>
      <w:rPr/>
    </w:p>
    <w:p>
      <w:pPr>
        <w:spacing w:before="0" w:after="0" w:line="247" w:lineRule="exact"/>
        <w:ind w:right="-17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position w:val="-3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31" w:lineRule="exact"/>
        <w:ind w:right="-17"/>
        <w:jc w:val="right"/>
        <w:tabs>
          <w:tab w:pos="4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7"/>
          <w:szCs w:val="27"/>
          <w:spacing w:val="-49"/>
          <w:w w:val="77"/>
          <w:position w:val="9"/>
        </w:rPr>
        <w:t>'</w:t>
      </w:r>
      <w:r>
        <w:rPr>
          <w:rFonts w:ascii="Arial" w:hAnsi="Arial" w:cs="Arial" w:eastAsia="Arial"/>
          <w:sz w:val="20"/>
          <w:szCs w:val="20"/>
          <w:spacing w:val="0"/>
          <w:w w:val="120"/>
          <w:position w:val="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spacing w:val="0"/>
          <w:w w:val="92"/>
          <w:position w:val="-8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239" w:lineRule="exact"/>
        <w:ind w:left="990" w:right="-20"/>
        <w:jc w:val="left"/>
        <w:rPr>
          <w:rFonts w:ascii="Arial" w:hAnsi="Arial" w:cs="Arial" w:eastAsia="Arial"/>
          <w:sz w:val="38"/>
          <w:szCs w:val="38"/>
        </w:rPr>
      </w:pPr>
      <w:rPr/>
      <w:r>
        <w:rPr/>
        <w:pict>
          <v:group style="position:absolute;margin-left:241.240738pt;margin-top:.970044pt;width:324.244517pt;height:633.5596pt;mso-position-horizontal-relative:page;mso-position-vertical-relative:paragraph;z-index:-346" coordorigin="4825,19" coordsize="6485,12671">
            <v:group style="position:absolute;left:8194;top:6494;width:3108;height:2" coordorigin="8194,6494" coordsize="3108,2">
              <v:shape style="position:absolute;left:8194;top:6494;width:3108;height:2" coordorigin="8194,6494" coordsize="3108,0" path="m8194,6494l11303,6494e" filled="f" stroked="t" strokeweight=".706415pt" strokecolor="#000000">
                <v:path arrowok="t"/>
              </v:shape>
            </v:group>
            <v:group style="position:absolute;left:5157;top:10124;width:6139;height:2" coordorigin="5157,10124" coordsize="6139,2">
              <v:shape style="position:absolute;left:5157;top:10124;width:6139;height:2" coordorigin="5157,10124" coordsize="6139,0" path="m5157,10124l11296,10124e" filled="f" stroked="t" strokeweight=".706415pt" strokecolor="#000000">
                <v:path arrowok="t"/>
              </v:shape>
            </v:group>
            <v:group style="position:absolute;left:4832;top:10862;width:6471;height:2" coordorigin="4832,10862" coordsize="6471,2">
              <v:shape style="position:absolute;left:4832;top:10862;width:6471;height:2" coordorigin="4832,10862" coordsize="6471,0" path="m4832,10862l11303,10862e" filled="f" stroked="t" strokeweight=".706415pt" strokecolor="#000000">
                <v:path arrowok="t"/>
              </v:shape>
            </v:group>
            <v:group style="position:absolute;left:5122;top:11118;width:6174;height:2" coordorigin="5122,11118" coordsize="6174,2">
              <v:shape style="position:absolute;left:5122;top:11118;width:6174;height:2" coordorigin="5122,11118" coordsize="6174,0" path="m5122,11118l11296,11118e" filled="f" stroked="t" strokeweight=".706415pt" strokecolor="#000000">
                <v:path arrowok="t"/>
              </v:shape>
            </v:group>
            <v:group style="position:absolute;left:11289;top:26;width:2;height:12657" coordorigin="11289,26" coordsize="2,12657">
              <v:shape style="position:absolute;left:11289;top:26;width:2;height:12657" coordorigin="11289,26" coordsize="0,12657" path="m11289,12684l11289,26e" filled="f" stroked="t" strokeweight=".7064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38"/>
          <w:szCs w:val="38"/>
          <w:spacing w:val="0"/>
          <w:w w:val="58"/>
          <w:position w:val="-5"/>
        </w:rPr>
        <w:t>I</w:t>
      </w:r>
      <w:r>
        <w:rPr>
          <w:rFonts w:ascii="Arial" w:hAnsi="Arial" w:cs="Arial" w:eastAsia="Arial"/>
          <w:sz w:val="38"/>
          <w:szCs w:val="38"/>
          <w:spacing w:val="0"/>
          <w:w w:val="100"/>
          <w:position w:val="0"/>
        </w:rPr>
      </w:r>
    </w:p>
    <w:p>
      <w:pPr>
        <w:spacing w:before="0" w:after="0" w:line="260" w:lineRule="exact"/>
        <w:ind w:right="-20"/>
        <w:jc w:val="right"/>
        <w:tabs>
          <w:tab w:pos="4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6"/>
          <w:szCs w:val="26"/>
          <w:spacing w:val="0"/>
          <w:w w:val="100"/>
          <w:position w:val="-1"/>
        </w:rPr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6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167" w:lineRule="exact"/>
        <w:ind w:left="114" w:right="-20"/>
        <w:jc w:val="left"/>
        <w:tabs>
          <w:tab w:pos="98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373566pt;margin-top:1.05495pt;width:3.969pt;height:14pt;mso-position-horizontal-relative:page;mso-position-vertical-relative:paragraph;z-index:-340" type="#_x0000_t202" filled="f" stroked="f">
            <v:textbox inset="0,0,0,0">
              <w:txbxContent>
                <w:p>
                  <w:pPr>
                    <w:spacing w:before="0" w:after="0" w:line="280" w:lineRule="exact"/>
                    <w:ind w:right="-82"/>
                    <w:jc w:val="left"/>
                    <w:rPr>
                      <w:rFonts w:ascii="Arial" w:hAnsi="Arial" w:cs="Arial" w:eastAsia="Arial"/>
                      <w:sz w:val="28"/>
                      <w:szCs w:val="28"/>
                    </w:rPr>
                  </w:pPr>
                  <w:rPr/>
                  <w:r>
                    <w:rPr>
                      <w:rFonts w:ascii="Arial" w:hAnsi="Arial" w:cs="Arial" w:eastAsia="Arial"/>
                      <w:sz w:val="28"/>
                      <w:szCs w:val="28"/>
                      <w:spacing w:val="0"/>
                      <w:w w:val="81"/>
                    </w:rPr>
                    <w:t>•</w:t>
                  </w:r>
                  <w:r>
                    <w:rPr>
                      <w:rFonts w:ascii="Arial" w:hAnsi="Arial" w:cs="Arial" w:eastAsia="Arial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1"/>
          <w:szCs w:val="11"/>
          <w:spacing w:val="0"/>
          <w:w w:val="56"/>
          <w:position w:val="6"/>
        </w:rPr>
        <w:t>'!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6"/>
        </w:rPr>
      </w:r>
      <w:r>
        <w:rPr>
          <w:rFonts w:ascii="Arial" w:hAnsi="Arial" w:cs="Arial" w:eastAsia="Arial"/>
          <w:sz w:val="17"/>
          <w:szCs w:val="17"/>
          <w:spacing w:val="0"/>
          <w:w w:val="130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241" w:lineRule="exact"/>
        <w:ind w:left="983" w:right="-20"/>
        <w:jc w:val="left"/>
        <w:rPr>
          <w:rFonts w:ascii="Arial" w:hAnsi="Arial" w:cs="Arial" w:eastAsia="Arial"/>
          <w:sz w:val="29"/>
          <w:szCs w:val="2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020355pt;margin-top:10.882763pt;width:4.998pt;height:14pt;mso-position-horizontal-relative:page;mso-position-vertical-relative:paragraph;z-index:-339" type="#_x0000_t202" filled="f" stroked="f">
            <v:textbox inset="0,0,0,0">
              <w:txbxContent>
                <w:p>
                  <w:pPr>
                    <w:spacing w:before="0" w:after="0" w:line="280" w:lineRule="exact"/>
                    <w:ind w:right="-82"/>
                    <w:jc w:val="left"/>
                    <w:rPr>
                      <w:rFonts w:ascii="Arial" w:hAnsi="Arial" w:cs="Arial" w:eastAsia="Arial"/>
                      <w:sz w:val="28"/>
                      <w:szCs w:val="28"/>
                    </w:rPr>
                  </w:pPr>
                  <w:rPr/>
                  <w:r>
                    <w:rPr>
                      <w:rFonts w:ascii="Arial" w:hAnsi="Arial" w:cs="Arial" w:eastAsia="Arial"/>
                      <w:sz w:val="28"/>
                      <w:szCs w:val="28"/>
                      <w:spacing w:val="0"/>
                      <w:w w:val="102"/>
                    </w:rPr>
                    <w:t>•</w:t>
                  </w:r>
                  <w:r>
                    <w:rPr>
                      <w:rFonts w:ascii="Arial" w:hAnsi="Arial" w:cs="Arial" w:eastAsia="Arial"/>
                      <w:sz w:val="28"/>
                      <w:szCs w:val="2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9"/>
          <w:szCs w:val="29"/>
          <w:spacing w:val="0"/>
          <w:w w:val="50"/>
          <w:position w:val="-2"/>
        </w:rPr>
        <w:t>I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0" w:after="0" w:line="144" w:lineRule="exact"/>
        <w:ind w:left="98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1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55" w:lineRule="exact"/>
        <w:ind w:left="983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0" w:after="0" w:line="335" w:lineRule="exact"/>
        <w:ind w:right="-10"/>
        <w:jc w:val="right"/>
        <w:tabs>
          <w:tab w:pos="42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.417358pt;margin-top:3.79856pt;width:.1pt;height:533.37936pt;mso-position-horizontal-relative:page;mso-position-vertical-relative:paragraph;z-index:-348" coordorigin="148,76" coordsize="2,10668">
            <v:shape style="position:absolute;left:148;top:76;width:2;height:10668" coordorigin="148,76" coordsize="0,10668" path="m148,10744l148,76e" filled="f" stroked="t" strokeweight=".35320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9"/>
          <w:szCs w:val="29"/>
          <w:spacing w:val="0"/>
          <w:w w:val="50"/>
          <w:position w:val="5"/>
        </w:rPr>
        <w:t>I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5"/>
        </w:rPr>
      </w:r>
      <w:r>
        <w:rPr>
          <w:rFonts w:ascii="Arial" w:hAnsi="Arial" w:cs="Arial" w:eastAsia="Arial"/>
          <w:sz w:val="28"/>
          <w:szCs w:val="28"/>
          <w:spacing w:val="0"/>
          <w:w w:val="92"/>
          <w:position w:val="-1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297" w:lineRule="exact"/>
        <w:ind w:right="-13"/>
        <w:jc w:val="right"/>
        <w:tabs>
          <w:tab w:pos="4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50"/>
          <w:position w:val="1"/>
        </w:rPr>
        <w:t>I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1"/>
        </w:rPr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-7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521" w:lineRule="exact"/>
        <w:ind w:right="-10"/>
        <w:jc w:val="right"/>
        <w:tabs>
          <w:tab w:pos="422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59"/>
          <w:szCs w:val="59"/>
          <w:spacing w:val="0"/>
          <w:w w:val="49"/>
        </w:rPr>
        <w:t>I</w:t>
      </w:r>
      <w:r>
        <w:rPr>
          <w:rFonts w:ascii="Arial" w:hAnsi="Arial" w:cs="Arial" w:eastAsia="Arial"/>
          <w:sz w:val="59"/>
          <w:szCs w:val="59"/>
          <w:spacing w:val="0"/>
          <w:w w:val="100"/>
        </w:rPr>
        <w:tab/>
      </w:r>
      <w:r>
        <w:rPr>
          <w:rFonts w:ascii="Arial" w:hAnsi="Arial" w:cs="Arial" w:eastAsia="Arial"/>
          <w:sz w:val="59"/>
          <w:szCs w:val="59"/>
          <w:spacing w:val="0"/>
          <w:w w:val="100"/>
        </w:rPr>
      </w:r>
      <w:r>
        <w:rPr>
          <w:rFonts w:ascii="Arial" w:hAnsi="Arial" w:cs="Arial" w:eastAsia="Arial"/>
          <w:sz w:val="28"/>
          <w:szCs w:val="28"/>
          <w:spacing w:val="0"/>
          <w:w w:val="92"/>
          <w:position w:val="5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382" w:lineRule="exact"/>
        <w:ind w:right="-20"/>
        <w:jc w:val="right"/>
        <w:tabs>
          <w:tab w:pos="422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48.742638pt;margin-top:16.70261pt;width:1.236227pt;height:143.321217pt;mso-position-horizontal-relative:page;mso-position-vertical-relative:paragraph;z-index:-343" coordorigin="975,334" coordsize="25,2866">
            <v:group style="position:absolute;left:993;top:341;width:2;height:2275" coordorigin="993,341" coordsize="2,2275">
              <v:shape style="position:absolute;left:993;top:341;width:2;height:2275" coordorigin="993,341" coordsize="0,2275" path="m993,2616l993,341e" filled="f" stroked="t" strokeweight=".706415pt" strokecolor="#000000">
                <v:path arrowok="t"/>
              </v:shape>
            </v:group>
            <v:group style="position:absolute;left:982;top:341;width:2;height:2852" coordorigin="982,341" coordsize="2,2852">
              <v:shape style="position:absolute;left:982;top:341;width:2;height:2852" coordorigin="982,341" coordsize="0,2852" path="m982,3193l982,341e" filled="f" stroked="t" strokeweight=".7064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39"/>
          <w:szCs w:val="39"/>
          <w:spacing w:val="0"/>
          <w:w w:val="56"/>
          <w:position w:val="-3"/>
        </w:rPr>
        <w:t>I</w:t>
      </w:r>
      <w:r>
        <w:rPr>
          <w:rFonts w:ascii="Arial" w:hAnsi="Arial" w:cs="Arial" w:eastAsia="Arial"/>
          <w:sz w:val="39"/>
          <w:szCs w:val="39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39"/>
          <w:szCs w:val="39"/>
          <w:spacing w:val="0"/>
          <w:w w:val="100"/>
          <w:position w:val="-3"/>
        </w:rPr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9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253" w:lineRule="exact"/>
        <w:ind w:right="-13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  <w:position w:val="1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2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1" w:after="0" w:line="240" w:lineRule="auto"/>
        <w:ind w:right="-1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</w:rPr>
        <w:t>•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right="-13"/>
        <w:jc w:val="righ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92"/>
        </w:rPr>
        <w:t>•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14" w:after="0" w:line="240" w:lineRule="auto"/>
        <w:ind w:right="-13"/>
        <w:jc w:val="righ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92"/>
        </w:rPr>
        <w:t>•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14" w:after="0" w:line="240" w:lineRule="auto"/>
        <w:ind w:right="-13"/>
        <w:jc w:val="righ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92"/>
        </w:rPr>
        <w:t>•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21" w:after="0" w:line="240" w:lineRule="auto"/>
        <w:ind w:right="-3"/>
        <w:jc w:val="righ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0"/>
          <w:w w:val="83"/>
        </w:rPr>
        <w:t>•</w:t>
      </w:r>
      <w:r>
        <w:rPr>
          <w:rFonts w:ascii="Arial" w:hAnsi="Arial" w:cs="Arial" w:eastAsia="Arial"/>
          <w:sz w:val="31"/>
          <w:szCs w:val="31"/>
          <w:spacing w:val="0"/>
          <w:w w:val="100"/>
        </w:rPr>
      </w:r>
    </w:p>
    <w:p>
      <w:pPr>
        <w:spacing w:before="9" w:after="0" w:line="240" w:lineRule="auto"/>
        <w:ind w:left="28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Jnte;nal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Audit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6"/>
          <w:b/>
          <w:bCs/>
          <w:i/>
        </w:rPr>
        <w:t>planning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Yearly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Document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b/>
          <w:bCs/>
          <w:i/>
        </w:rPr>
        <w:t>Audit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402" w:lineRule="auto"/>
        <w:ind w:left="14" w:right="2038" w:firstLine="21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Prepare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Intimatio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Samplin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3"/>
          <w:i/>
        </w:rPr>
        <w:t>Sheet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4"/>
          <w:i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4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Monthly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Chemical</w:t>
      </w:r>
      <w:r>
        <w:rPr>
          <w:rFonts w:ascii="Times New Roman" w:hAnsi="Times New Roman" w:cs="Times New Roman" w:eastAsia="Times New Roman"/>
          <w:sz w:val="19"/>
          <w:szCs w:val="19"/>
          <w:spacing w:val="43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&amp;</w:t>
      </w:r>
      <w:r>
        <w:rPr>
          <w:rFonts w:ascii="Arial" w:hAnsi="Arial" w:cs="Arial" w:eastAsia="Arial"/>
          <w:sz w:val="19"/>
          <w:szCs w:val="19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Uncut</w:t>
      </w:r>
      <w:r>
        <w:rPr>
          <w:rFonts w:ascii="Times New Roman" w:hAnsi="Times New Roman" w:cs="Times New Roman" w:eastAsia="Times New Roman"/>
          <w:sz w:val="19"/>
          <w:szCs w:val="19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Sheet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1"/>
          <w:i/>
        </w:rPr>
        <w:t>Audit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1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Maintai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monthly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audit</w:t>
      </w:r>
      <w:r>
        <w:rPr>
          <w:rFonts w:ascii="Times New Roman" w:hAnsi="Times New Roman" w:cs="Times New Roman" w:eastAsia="Times New Roman"/>
          <w:sz w:val="19"/>
          <w:szCs w:val="19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i/>
        </w:rPr>
        <w:t>File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2" w:after="0" w:line="240" w:lineRule="auto"/>
        <w:ind w:left="28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Retestin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Expire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6"/>
          <w:i/>
        </w:rPr>
        <w:t>chemical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Prepare</w:t>
      </w:r>
      <w:r>
        <w:rPr>
          <w:rFonts w:ascii="Times New Roman" w:hAnsi="Times New Roman" w:cs="Times New Roman" w:eastAsia="Times New Roman"/>
          <w:sz w:val="19"/>
          <w:szCs w:val="19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Block</w:t>
      </w:r>
      <w:r>
        <w:rPr>
          <w:rFonts w:ascii="Times New Roman" w:hAnsi="Times New Roman" w:cs="Times New Roman" w:eastAsia="Times New Roman"/>
          <w:sz w:val="19"/>
          <w:szCs w:val="19"/>
          <w:spacing w:val="14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  <w:i/>
        </w:rPr>
        <w:t>&amp;</w:t>
      </w:r>
      <w:r>
        <w:rPr>
          <w:rFonts w:ascii="Arial" w:hAnsi="Arial" w:cs="Arial" w:eastAsia="Arial"/>
          <w:sz w:val="18"/>
          <w:szCs w:val="18"/>
          <w:spacing w:val="-8"/>
          <w:w w:val="129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Unblock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9"/>
          <w:szCs w:val="19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i/>
        </w:rPr>
        <w:t>File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6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Handlin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Deptt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File</w:t>
      </w:r>
      <w:r>
        <w:rPr>
          <w:rFonts w:ascii="Times New Roman" w:hAnsi="Times New Roman" w:cs="Times New Roman" w:eastAsia="Times New Roman"/>
          <w:sz w:val="19"/>
          <w:szCs w:val="19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Suc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19"/>
          <w:szCs w:val="19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31"/>
          <w:i/>
        </w:rPr>
        <w:t>HK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31"/>
          <w:i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-9"/>
          <w:w w:val="131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Production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6"/>
          <w:i/>
        </w:rPr>
        <w:t>Maintence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8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Q.C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i/>
        </w:rPr>
        <w:t>Et</w:t>
      </w:r>
      <w:r>
        <w:rPr>
          <w:rFonts w:ascii="Times New Roman" w:hAnsi="Times New Roman" w:cs="Times New Roman" w:eastAsia="Times New Roman"/>
          <w:sz w:val="19"/>
          <w:szCs w:val="19"/>
          <w:spacing w:val="-4"/>
          <w:w w:val="102"/>
          <w:i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99" w:lineRule="auto"/>
        <w:ind w:left="21" w:right="2263" w:firstLine="-21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Arrangin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9"/>
          <w:szCs w:val="19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productio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1"/>
          <w:i/>
        </w:rPr>
        <w:t>dept/</w:t>
      </w:r>
      <w:r>
        <w:rPr>
          <w:rFonts w:ascii="Times New Roman" w:hAnsi="Times New Roman" w:cs="Times New Roman" w:eastAsia="Times New Roman"/>
          <w:sz w:val="19"/>
          <w:szCs w:val="19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Issu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slip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Material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Issue·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·</w:t>
      </w:r>
      <w:r>
        <w:rPr>
          <w:rFonts w:ascii="Times New Roman" w:hAnsi="Times New Roman" w:cs="Times New Roman" w:eastAsia="Times New Roman"/>
          <w:sz w:val="19"/>
          <w:szCs w:val="19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5"/>
          <w:i/>
        </w:rPr>
        <w:t>slip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6"/>
          <w:i/>
        </w:rPr>
        <w:t>)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4" w:after="0" w:line="240" w:lineRule="auto"/>
        <w:ind w:left="14" w:right="-20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Rejectio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39"/>
          <w:w w:val="100"/>
          <w:i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i/>
        </w:rPr>
        <w:t>&amp;</w:t>
      </w:r>
      <w:r>
        <w:rPr>
          <w:rFonts w:ascii="Arial" w:hAnsi="Arial" w:cs="Arial" w:eastAsia="Arial"/>
          <w:sz w:val="19"/>
          <w:szCs w:val="19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Retur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7"/>
          <w:i/>
        </w:rPr>
        <w:t>Slip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07" w:lineRule="auto"/>
        <w:ind w:left="7" w:right="2539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Preparatio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Monthly</w:t>
      </w:r>
      <w:r>
        <w:rPr>
          <w:rFonts w:ascii="Times New Roman" w:hAnsi="Times New Roman" w:cs="Times New Roman" w:eastAsia="Times New Roman"/>
          <w:sz w:val="19"/>
          <w:szCs w:val="19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Stock</w:t>
      </w:r>
      <w:r>
        <w:rPr>
          <w:rFonts w:ascii="Times New Roman" w:hAnsi="Times New Roman" w:cs="Times New Roman" w:eastAsia="Times New Roman"/>
          <w:sz w:val="19"/>
          <w:szCs w:val="19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4"/>
          <w:i/>
        </w:rPr>
        <w:t>statemen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104"/>
          <w:i/>
        </w:rPr>
        <w:t>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Report</w:t>
      </w:r>
      <w:r>
        <w:rPr>
          <w:rFonts w:ascii="Times New Roman" w:hAnsi="Times New Roman" w:cs="Times New Roman" w:eastAsia="Times New Roman"/>
          <w:sz w:val="19"/>
          <w:szCs w:val="19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9"/>
          <w:szCs w:val="19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pendin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entry</w:t>
      </w:r>
      <w:r>
        <w:rPr>
          <w:rFonts w:ascii="Times New Roman" w:hAnsi="Times New Roman" w:cs="Times New Roman" w:eastAsia="Times New Roman"/>
          <w:sz w:val="19"/>
          <w:szCs w:val="19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wit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9"/>
          <w:szCs w:val="19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4"/>
          <w:i/>
        </w:rPr>
        <w:t>reason.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" w:after="0" w:line="407" w:lineRule="auto"/>
        <w:ind w:left="7" w:right="1023" w:firstLine="-7"/>
        <w:jc w:val="left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Arrangin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packagin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0"/>
          <w:i/>
        </w:rPr>
        <w:t>materia/fro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0"/>
          <w:i/>
        </w:rPr>
        <w:t>m</w:t>
      </w:r>
      <w:r>
        <w:rPr>
          <w:rFonts w:ascii="Times New Roman" w:hAnsi="Times New Roman" w:cs="Times New Roman" w:eastAsia="Times New Roman"/>
          <w:sz w:val="19"/>
          <w:szCs w:val="19"/>
          <w:spacing w:val="-10"/>
          <w:w w:val="11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Hea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9"/>
          <w:szCs w:val="19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0"/>
          <w:i/>
        </w:rPr>
        <w:t>offic</w:t>
      </w:r>
      <w:r>
        <w:rPr>
          <w:rFonts w:ascii="Times New Roman" w:hAnsi="Times New Roman" w:cs="Times New Roman" w:eastAsia="Times New Roman"/>
          <w:sz w:val="19"/>
          <w:szCs w:val="19"/>
          <w:spacing w:val="-4"/>
          <w:w w:val="110"/>
          <w:i/>
        </w:rPr>
        <w:t>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75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Drawin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9"/>
          <w:szCs w:val="19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19"/>
          <w:szCs w:val="19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daily</w:t>
      </w:r>
      <w:r>
        <w:rPr>
          <w:rFonts w:ascii="Times New Roman" w:hAnsi="Times New Roman" w:cs="Times New Roman" w:eastAsia="Times New Roman"/>
          <w:sz w:val="19"/>
          <w:szCs w:val="19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Temp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3"/>
          <w:i/>
        </w:rPr>
        <w:t>Record.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0" w:after="0" w:line="206" w:lineRule="exact"/>
        <w:ind w:left="156" w:right="249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Handle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9"/>
          <w:szCs w:val="19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12"/>
          <w:i/>
        </w:rPr>
        <w:t>chemica/local</w:t>
      </w:r>
      <w:r>
        <w:rPr>
          <w:rFonts w:ascii="Times New Roman" w:hAnsi="Times New Roman" w:cs="Times New Roman" w:eastAsia="Times New Roman"/>
          <w:sz w:val="19"/>
          <w:szCs w:val="19"/>
          <w:spacing w:val="-17"/>
          <w:w w:val="112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i/>
        </w:rPr>
        <w:t>&amp;</w:t>
      </w:r>
      <w:r>
        <w:rPr>
          <w:rFonts w:ascii="Arial" w:hAnsi="Arial" w:cs="Arial" w:eastAsia="Arial"/>
          <w:sz w:val="18"/>
          <w:szCs w:val="18"/>
          <w:spacing w:val="17"/>
          <w:w w:val="112"/>
          <w:i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5"/>
          <w:i/>
        </w:rPr>
        <w:t>imported.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jc w:val="center"/>
        <w:spacing w:after="0"/>
        <w:sectPr>
          <w:type w:val="continuous"/>
          <w:pgSz w:w="12000" w:h="17060"/>
          <w:pgMar w:top="20" w:bottom="280" w:left="20" w:right="600"/>
          <w:cols w:num="2" w:equalWidth="0">
            <w:col w:w="5301" w:space="196"/>
            <w:col w:w="5883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4785" w:right="3732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b/>
          <w:bCs/>
        </w:rPr>
      </w:r>
      <w:r>
        <w:rPr>
          <w:rFonts w:ascii="Times New Roman" w:hAnsi="Times New Roman" w:cs="Times New Roman" w:eastAsia="Times New Roman"/>
          <w:sz w:val="19"/>
          <w:szCs w:val="19"/>
          <w:spacing w:val="-5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5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u w:val="single" w:color="000000"/>
        </w:rPr>
        <w:t>COMPUTE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b/>
          <w:bCs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19"/>
          <w:szCs w:val="19"/>
          <w:spacing w:val="29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9"/>
          <w:b/>
          <w:bCs/>
          <w:u w:val="single" w:color="000000"/>
        </w:rPr>
        <w:t>PROFlCIENCY: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9"/>
          <w:b/>
          <w:bCs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36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Windows,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Office,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&amp;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28" w:lineRule="exact"/>
        <w:ind w:left="5801" w:right="470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45.740376pt;margin-top:18.563334pt;width:1.766038pt;height:271.674540pt;mso-position-horizontal-relative:page;mso-position-vertical-relative:paragraph;z-index:-347" coordorigin="915,371" coordsize="35,5433">
            <v:group style="position:absolute;left:943;top:378;width:2;height:3965" coordorigin="943,378" coordsize="2,3965">
              <v:shape style="position:absolute;left:943;top:378;width:2;height:3965" coordorigin="943,378" coordsize="0,3965" path="m943,4343l943,378e" filled="f" stroked="t" strokeweight=".706415pt" strokecolor="#000000">
                <v:path arrowok="t"/>
              </v:shape>
            </v:group>
            <v:group style="position:absolute;left:922;top:4200;width:2;height:1597" coordorigin="922,4200" coordsize="2,1597">
              <v:shape style="position:absolute;left:922;top:4200;width:2;height:1597" coordorigin="922,4200" coordsize="0,1597" path="m922,5798l922,4200e" filled="f" stroked="t" strokeweight=".70641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Internet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32" w:right="388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5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  <w:u w:val="thick" w:color="000000"/>
        </w:rPr>
        <w:t>Diplom</w:t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  <w:u w:val="thick" w:color="0000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15"/>
          <w:b/>
          <w:bCs/>
          <w:u w:val="thick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  <w:u w:val="thick" w:color="0000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16"/>
          <w:b/>
          <w:bCs/>
          <w:u w:val="thick" w:color="000000"/>
        </w:rPr>
        <w:t>HARTRON</w:t>
      </w:r>
      <w:r>
        <w:rPr>
          <w:rFonts w:ascii="Arial" w:hAnsi="Arial" w:cs="Arial" w:eastAsia="Arial"/>
          <w:sz w:val="22"/>
          <w:szCs w:val="22"/>
          <w:spacing w:val="0"/>
          <w:w w:val="116"/>
          <w:b/>
          <w:bCs/>
          <w:u w:val="thick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  <w:u w:val="thick" w:color="0000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9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Haryana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Electroni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Developmen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Corporation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978" w:right="406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5"/>
        </w:rPr>
        <w:t>(Chandigarh)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936"/>
        <w:jc w:val="right"/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241.593948pt;margin-top:9.925533pt;width:218.988672pt;height:.1pt;mso-position-horizontal-relative:page;mso-position-vertical-relative:paragraph;z-index:-345" coordorigin="4832,199" coordsize="4380,2">
            <v:shape style="position:absolute;left:4832;top:199;width:4380;height:2" coordorigin="4832,199" coordsize="4380,0" path="m4832,199l9212,199e" filled="f" stroked="t" strokeweight=".706415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9"/>
          <w:szCs w:val="9"/>
          <w:spacing w:val="0"/>
          <w:w w:val="77"/>
        </w:rPr>
        <w:t>.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51" w:right="5283"/>
        <w:jc w:val="center"/>
        <w:tabs>
          <w:tab w:pos="5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0"/>
          <w:szCs w:val="20"/>
          <w:spacing w:val="-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b/>
          <w:bCs/>
        </w:rPr>
        <w:t>2010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5474" w:right="417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Bachelo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  <w:b/>
          <w:bCs/>
        </w:rPr>
        <w:t>Art.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5462" w:right="446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M.D.U.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Rohtak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854" w:right="501" w:firstLine="-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29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hereby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affir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furnishe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correct.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000" w:h="17060"/>
          <w:pgMar w:top="20" w:bottom="280" w:left="20" w:right="6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94.801514pt;margin-top:733.753174pt;width:.1pt;height:44.923662pt;mso-position-horizontal-relative:page;mso-position-vertical-relative:page;z-index:-344" coordorigin="11896,14675" coordsize="2,898">
            <v:shape style="position:absolute;left:11896;top:14675;width:2;height:898" coordorigin="11896,14675" coordsize="0,898" path="m11896,15574l11896,14675e" filled="f" stroked="t" strokeweight=".353208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0" w:after="0" w:line="240" w:lineRule="auto"/>
        <w:ind w:left="1195" w:right="-88"/>
        <w:jc w:val="left"/>
        <w:tabs>
          <w:tab w:pos="2880" w:val="left"/>
          <w:tab w:pos="3980" w:val="left"/>
          <w:tab w:pos="4460" w:val="left"/>
          <w:tab w:pos="5520" w:val="left"/>
        </w:tabs>
        <w:rPr>
          <w:rFonts w:ascii="Arial" w:hAnsi="Arial" w:cs="Arial" w:eastAsia="Arial"/>
          <w:sz w:val="9"/>
          <w:szCs w:val="9"/>
        </w:rPr>
      </w:pPr>
      <w:rPr/>
      <w:r>
        <w:rPr/>
        <w:pict>
          <v:group style="position:absolute;margin-left:281.153198pt;margin-top:19.809813pt;width:63.210003pt;height:.1pt;mso-position-horizontal-relative:page;mso-position-vertical-relative:paragraph;z-index:-342" coordorigin="5623,396" coordsize="1264,2">
            <v:shape style="position:absolute;left:5623;top:396;width:1264;height:2" coordorigin="5623,396" coordsize="1264,0" path="m5623,396l6887,396e" filled="f" stroked="t" strokeweight=".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"/>
          <w:szCs w:val="5"/>
          <w:spacing w:val="0"/>
          <w:w w:val="55"/>
        </w:rPr>
        <w:t>-·</w:t>
      </w:r>
      <w:r>
        <w:rPr>
          <w:rFonts w:ascii="Arial" w:hAnsi="Arial" w:cs="Arial" w:eastAsia="Arial"/>
          <w:sz w:val="5"/>
          <w:szCs w:val="5"/>
          <w:spacing w:val="0"/>
          <w:w w:val="55"/>
        </w:rPr>
        <w:t>                  </w:t>
      </w:r>
      <w:r>
        <w:rPr>
          <w:rFonts w:ascii="Arial" w:hAnsi="Arial" w:cs="Arial" w:eastAsia="Arial"/>
          <w:sz w:val="5"/>
          <w:szCs w:val="5"/>
          <w:spacing w:val="6"/>
          <w:w w:val="5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223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2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223"/>
        </w:rPr>
        <w:t>-·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61"/>
        </w:rPr>
        <w:t>-·-··.--·</w:t>
      </w:r>
      <w:r>
        <w:rPr>
          <w:rFonts w:ascii="Arial" w:hAnsi="Arial" w:cs="Arial" w:eastAsia="Arial"/>
          <w:sz w:val="23"/>
          <w:szCs w:val="23"/>
          <w:spacing w:val="0"/>
          <w:w w:val="61"/>
        </w:rPr>
        <w:t> </w:t>
      </w:r>
      <w:r>
        <w:rPr>
          <w:rFonts w:ascii="Arial" w:hAnsi="Arial" w:cs="Arial" w:eastAsia="Arial"/>
          <w:sz w:val="23"/>
          <w:szCs w:val="23"/>
          <w:spacing w:val="23"/>
          <w:w w:val="6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61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spacing w:val="22"/>
          <w:w w:val="61"/>
          <w:u w:val="thick" w:color="0000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u w:val="thick" w:color="000000"/>
        </w:rPr>
        <w:tab/>
      </w:r>
      <w:r>
        <w:rPr>
          <w:rFonts w:ascii="Arial" w:hAnsi="Arial" w:cs="Arial" w:eastAsia="Arial"/>
          <w:sz w:val="23"/>
          <w:szCs w:val="23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14"/>
          <w:szCs w:val="14"/>
          <w:spacing w:val="0"/>
          <w:w w:val="61"/>
        </w:rPr>
        <w:t>._·.</w:t>
      </w:r>
      <w:r>
        <w:rPr>
          <w:rFonts w:ascii="Arial" w:hAnsi="Arial" w:cs="Arial" w:eastAsia="Arial"/>
          <w:sz w:val="14"/>
          <w:szCs w:val="14"/>
          <w:spacing w:val="21"/>
          <w:w w:val="6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6"/>
        </w:rPr>
        <w:t>--</w:t>
      </w:r>
      <w:r>
        <w:rPr>
          <w:rFonts w:ascii="Arial" w:hAnsi="Arial" w:cs="Arial" w:eastAsia="Arial"/>
          <w:sz w:val="23"/>
          <w:szCs w:val="23"/>
          <w:spacing w:val="-9"/>
          <w:w w:val="86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6"/>
        </w:rPr>
        <w:t>··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.</w:t>
      </w:r>
      <w:r>
        <w:rPr>
          <w:rFonts w:ascii="Arial" w:hAnsi="Arial" w:cs="Arial" w:eastAsia="Arial"/>
          <w:sz w:val="14"/>
          <w:szCs w:val="14"/>
          <w:spacing w:val="8"/>
          <w:w w:val="86"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86"/>
        </w:rPr>
        <w:t>_</w:t>
      </w:r>
      <w:r>
        <w:rPr>
          <w:rFonts w:ascii="Arial" w:hAnsi="Arial" w:cs="Arial" w:eastAsia="Arial"/>
          <w:sz w:val="32"/>
          <w:szCs w:val="32"/>
          <w:spacing w:val="0"/>
          <w:w w:val="86"/>
        </w:rPr>
        <w:t>.</w:t>
        <w:tab/>
      </w:r>
      <w:r>
        <w:rPr>
          <w:rFonts w:ascii="Arial" w:hAnsi="Arial" w:cs="Arial" w:eastAsia="Arial"/>
          <w:sz w:val="32"/>
          <w:szCs w:val="32"/>
          <w:spacing w:val="-48"/>
          <w:w w:val="86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86"/>
        </w:rPr>
      </w:r>
      <w:r>
        <w:rPr>
          <w:rFonts w:ascii="Arial" w:hAnsi="Arial" w:cs="Arial" w:eastAsia="Arial"/>
          <w:sz w:val="31"/>
          <w:szCs w:val="31"/>
          <w:spacing w:val="0"/>
          <w:w w:val="180"/>
        </w:rPr>
        <w:t>.</w:t>
      </w:r>
      <w:r>
        <w:rPr>
          <w:rFonts w:ascii="Arial" w:hAnsi="Arial" w:cs="Arial" w:eastAsia="Arial"/>
          <w:sz w:val="31"/>
          <w:szCs w:val="31"/>
          <w:spacing w:val="0"/>
          <w:w w:val="100"/>
        </w:rPr>
        <w:tab/>
      </w:r>
      <w:r>
        <w:rPr>
          <w:rFonts w:ascii="Arial" w:hAnsi="Arial" w:cs="Arial" w:eastAsia="Arial"/>
          <w:sz w:val="31"/>
          <w:szCs w:val="31"/>
          <w:spacing w:val="0"/>
          <w:w w:val="181"/>
        </w:rPr>
        <w:t>-_</w:t>
      </w:r>
      <w:r>
        <w:rPr>
          <w:rFonts w:ascii="Arial" w:hAnsi="Arial" w:cs="Arial" w:eastAsia="Arial"/>
          <w:sz w:val="31"/>
          <w:szCs w:val="31"/>
          <w:spacing w:val="-45"/>
          <w:w w:val="1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58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-5"/>
          <w:w w:val="58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20"/>
          <w:w w:val="58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58"/>
          <w:u w:val="single" w:color="000000"/>
        </w:rPr>
        <w:tab/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58"/>
          <w:u w:val="single" w:color="000000"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58"/>
        </w:rPr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58"/>
        </w:rPr>
      </w:r>
      <w:r>
        <w:rPr>
          <w:rFonts w:ascii="Arial" w:hAnsi="Arial" w:cs="Arial" w:eastAsia="Arial"/>
          <w:sz w:val="9"/>
          <w:szCs w:val="9"/>
          <w:spacing w:val="0"/>
          <w:w w:val="516"/>
        </w:rPr>
        <w:t>,</w:t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</w:p>
    <w:p>
      <w:pPr>
        <w:spacing w:before="34" w:after="0" w:line="240" w:lineRule="auto"/>
        <w:ind w:left="22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9"/>
          <w:b/>
          <w:bCs/>
        </w:rPr>
        <w:t>[Rakes</w:t>
      </w:r>
      <w:r>
        <w:rPr>
          <w:rFonts w:ascii="Arial" w:hAnsi="Arial" w:cs="Arial" w:eastAsia="Arial"/>
          <w:sz w:val="20"/>
          <w:szCs w:val="20"/>
          <w:spacing w:val="0"/>
          <w:w w:val="109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  <w:b/>
          <w:bCs/>
        </w:rPr>
        <w:t>Kumar]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96" w:lineRule="exact"/>
        <w:ind w:right="-20"/>
        <w:jc w:val="left"/>
        <w:tabs>
          <w:tab w:pos="12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347.909424pt;margin-top:16.587797pt;width:55.860003pt;height:.1pt;mso-position-horizontal-relative:page;mso-position-vertical-relative:paragraph;z-index:-341" coordorigin="6958,332" coordsize="1117,2">
            <v:shape style="position:absolute;left:6958;top:332;width:1117;height:2" coordorigin="6958,332" coordsize="1117,0" path="m6958,332l8075,332e" filled="f" stroked="t" strokeweight=".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9"/>
          <w:szCs w:val="9"/>
          <w:spacing w:val="0"/>
          <w:w w:val="368"/>
        </w:rPr>
        <w:t>,</w:t>
      </w:r>
      <w:r>
        <w:rPr>
          <w:rFonts w:ascii="Arial" w:hAnsi="Arial" w:cs="Arial" w:eastAsia="Arial"/>
          <w:sz w:val="9"/>
          <w:szCs w:val="9"/>
          <w:spacing w:val="0"/>
          <w:w w:val="100"/>
        </w:rPr>
        <w:tab/>
      </w:r>
      <w:r>
        <w:rPr>
          <w:rFonts w:ascii="Arial" w:hAnsi="Arial" w:cs="Arial" w:eastAsia="Arial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81"/>
        </w:rPr>
        <w:t>-----------··----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sectPr>
      <w:type w:val="continuous"/>
      <w:pgSz w:w="12000" w:h="17060"/>
      <w:pgMar w:top="20" w:bottom="280" w:left="20" w:right="600"/>
      <w:cols w:num="2" w:equalWidth="0">
        <w:col w:w="5676" w:space="1213"/>
        <w:col w:w="4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Rksanweria88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terms:created xsi:type="dcterms:W3CDTF">2014-12-18T11:55:36Z</dcterms:created>
  <dcterms:modified xsi:type="dcterms:W3CDTF">2014-12-18T11:55:36Z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LastSaved">
    <vt:filetime>2014-12-18T00:00:00Z</vt:filetime>
  </property>
</Properties>
</file>